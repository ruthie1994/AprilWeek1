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2" w:rsidRDefault="00BD0382" w:rsidP="00F77953">
      <w:pPr>
        <w:pStyle w:val="Title"/>
      </w:pPr>
      <w:r w:rsidRPr="00BD0382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390525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3239">
        <w:t>DTS Lab 8</w:t>
      </w:r>
      <w:r w:rsidR="00F77953">
        <w:br/>
      </w:r>
      <w:r w:rsidR="00693239">
        <w:rPr>
          <w:rStyle w:val="SubtitleChar"/>
        </w:rPr>
        <w:t>bit streams</w:t>
      </w:r>
    </w:p>
    <w:p w:rsidR="00C77558" w:rsidRDefault="00C77558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pacing w:val="15"/>
          <w:position w:val="10"/>
          <w:sz w:val="22"/>
          <w:szCs w:val="22"/>
        </w:rPr>
        <w:id w:val="1946893"/>
        <w:docPartObj>
          <w:docPartGallery w:val="Table of Contents"/>
          <w:docPartUnique/>
        </w:docPartObj>
      </w:sdtPr>
      <w:sdtEndPr>
        <w:rPr>
          <w:b/>
          <w:color w:val="804000" w:themeColor="accent3" w:themeShade="80"/>
        </w:rPr>
      </w:sdtEndPr>
      <w:sdtContent>
        <w:p w:rsidR="00BD0382" w:rsidRDefault="00BD0382">
          <w:pPr>
            <w:pStyle w:val="TOCHeading"/>
          </w:pPr>
          <w:r>
            <w:t>Contents</w:t>
          </w:r>
        </w:p>
        <w:p w:rsidR="00A90A9F" w:rsidRPr="00A90A9F" w:rsidRDefault="00A90A9F">
          <w:pPr>
            <w:pStyle w:val="TOC1"/>
            <w:tabs>
              <w:tab w:val="right" w:leader="dot" w:pos="9350"/>
            </w:tabs>
            <w:rPr>
              <w:b/>
              <w:color w:val="804000" w:themeColor="accent3" w:themeShade="80"/>
              <w:sz w:val="24"/>
              <w:szCs w:val="24"/>
            </w:rPr>
          </w:pPr>
        </w:p>
        <w:p w:rsidR="00106320" w:rsidRDefault="00CC6AD9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A90A9F">
            <w:rPr>
              <w:b/>
              <w:color w:val="804000" w:themeColor="accent3" w:themeShade="80"/>
              <w:sz w:val="24"/>
              <w:szCs w:val="24"/>
            </w:rPr>
            <w:fldChar w:fldCharType="begin"/>
          </w:r>
          <w:r w:rsidR="00BD0382" w:rsidRPr="00A90A9F">
            <w:rPr>
              <w:b/>
              <w:color w:val="804000" w:themeColor="accent3" w:themeShade="80"/>
              <w:sz w:val="24"/>
              <w:szCs w:val="24"/>
            </w:rPr>
            <w:instrText xml:space="preserve"> TOC \o "1-3" \h \z \u </w:instrText>
          </w:r>
          <w:r w:rsidRPr="00A90A9F">
            <w:rPr>
              <w:b/>
              <w:color w:val="804000" w:themeColor="accent3" w:themeShade="80"/>
              <w:sz w:val="24"/>
              <w:szCs w:val="24"/>
            </w:rPr>
            <w:fldChar w:fldCharType="separate"/>
          </w:r>
          <w:hyperlink w:anchor="_Toc358034706" w:history="1">
            <w:r w:rsidR="00106320" w:rsidRPr="00CC700A">
              <w:rPr>
                <w:rStyle w:val="Hyperlink"/>
                <w:noProof/>
              </w:rPr>
              <w:t>Objective</w:t>
            </w:r>
            <w:r w:rsidR="0010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320">
              <w:rPr>
                <w:noProof/>
                <w:webHidden/>
              </w:rPr>
              <w:instrText xml:space="preserve"> PAGEREF _Toc358034706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0" w:rsidRDefault="00CC6AD9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707" w:history="1">
            <w:r w:rsidR="00106320" w:rsidRPr="00CC700A">
              <w:rPr>
                <w:rStyle w:val="Hyperlink"/>
                <w:noProof/>
              </w:rPr>
              <w:t>Prototypes</w:t>
            </w:r>
            <w:r w:rsidR="0010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320">
              <w:rPr>
                <w:noProof/>
                <w:webHidden/>
              </w:rPr>
              <w:instrText xml:space="preserve"> PAGEREF _Toc358034707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0" w:rsidRDefault="00CC6AD9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708" w:history="1">
            <w:r w:rsidR="00106320" w:rsidRPr="00CC700A">
              <w:rPr>
                <w:rStyle w:val="Hyperlink"/>
                <w:noProof/>
              </w:rPr>
              <w:t>Desired Output</w:t>
            </w:r>
            <w:r w:rsidR="0010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320">
              <w:rPr>
                <w:noProof/>
                <w:webHidden/>
              </w:rPr>
              <w:instrText xml:space="preserve"> PAGEREF _Toc358034708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320" w:rsidRDefault="00CC6AD9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709" w:history="1">
            <w:r w:rsidR="00106320" w:rsidRPr="00CC700A">
              <w:rPr>
                <w:rStyle w:val="Hyperlink"/>
                <w:noProof/>
              </w:rPr>
              <w:t>Submission</w:t>
            </w:r>
            <w:r w:rsidR="001063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06320">
              <w:rPr>
                <w:noProof/>
                <w:webHidden/>
              </w:rPr>
              <w:instrText xml:space="preserve"> PAGEREF _Toc358034709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3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82" w:rsidRPr="00A90A9F" w:rsidRDefault="00CC6AD9">
          <w:pPr>
            <w:rPr>
              <w:b/>
              <w:color w:val="804000" w:themeColor="accent3" w:themeShade="80"/>
            </w:rPr>
          </w:pPr>
          <w:r w:rsidRPr="00A90A9F">
            <w:rPr>
              <w:b/>
              <w:color w:val="804000" w:themeColor="accent3" w:themeShade="80"/>
              <w:sz w:val="24"/>
              <w:szCs w:val="24"/>
            </w:rPr>
            <w:fldChar w:fldCharType="end"/>
          </w:r>
        </w:p>
      </w:sdtContent>
    </w:sdt>
    <w:p w:rsidR="00BD0382" w:rsidRDefault="00BD0382"/>
    <w:p w:rsidR="00BD0382" w:rsidRDefault="00BD0382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C77558" w:rsidRDefault="00C77558">
      <w:pPr>
        <w:rPr>
          <w:rFonts w:asciiTheme="majorHAnsi" w:eastAsiaTheme="majorEastAsia" w:hAnsiTheme="majorHAnsi" w:cstheme="majorBidi"/>
          <w:b/>
          <w:bCs/>
          <w:color w:val="804000" w:themeColor="accent3" w:themeShade="80"/>
          <w:sz w:val="40"/>
          <w:szCs w:val="28"/>
        </w:rPr>
      </w:pPr>
      <w:r>
        <w:br w:type="page"/>
      </w:r>
    </w:p>
    <w:p w:rsidR="009E187D" w:rsidRPr="009E187D" w:rsidRDefault="009E187D" w:rsidP="009E187D">
      <w:pPr>
        <w:pStyle w:val="Heading1"/>
      </w:pPr>
      <w:bookmarkStart w:id="0" w:name="_Toc273646736"/>
      <w:bookmarkStart w:id="1" w:name="_Toc358034706"/>
      <w:r w:rsidRPr="009E187D">
        <w:lastRenderedPageBreak/>
        <w:t>Objective</w:t>
      </w:r>
      <w:bookmarkEnd w:id="0"/>
      <w:bookmarkEnd w:id="1"/>
    </w:p>
    <w:p w:rsidR="009E187D" w:rsidRPr="009E187D" w:rsidRDefault="00EB1757" w:rsidP="009E187D">
      <w:pPr>
        <w:rPr>
          <w:rFonts w:eastAsia="ＭＳ 明朝"/>
          <w:lang w:eastAsia="ar-SA"/>
        </w:rPr>
      </w:pPr>
      <w:r>
        <w:rPr>
          <w:rFonts w:eastAsia="ＭＳ 明朝" w:cs="Times New Roman"/>
          <w:lang w:eastAsia="ar-SA"/>
        </w:rPr>
        <w:t xml:space="preserve">Today you will construct two classes which will allow the user to stream individual bits to and from a file. Place all your code for both classes in a file called </w:t>
      </w:r>
      <w:proofErr w:type="spellStart"/>
      <w:r w:rsidRPr="00235080">
        <w:rPr>
          <w:rFonts w:eastAsia="ＭＳ 明朝" w:cs="Times New Roman"/>
          <w:i/>
          <w:lang w:eastAsia="ar-SA"/>
        </w:rPr>
        <w:t>BitStream.h</w:t>
      </w:r>
      <w:proofErr w:type="spellEnd"/>
      <w:r>
        <w:rPr>
          <w:rFonts w:eastAsia="ＭＳ 明朝" w:cs="Times New Roman"/>
          <w:lang w:eastAsia="ar-SA"/>
        </w:rPr>
        <w:t>.</w:t>
      </w:r>
    </w:p>
    <w:p w:rsidR="009E187D" w:rsidRDefault="009E187D" w:rsidP="009E187D">
      <w:pPr>
        <w:pStyle w:val="Heading1"/>
      </w:pPr>
      <w:bookmarkStart w:id="2" w:name="_Toc231119869"/>
      <w:bookmarkStart w:id="3" w:name="_Toc231198202"/>
      <w:bookmarkStart w:id="4" w:name="_Toc231200076"/>
      <w:bookmarkStart w:id="5" w:name="_Toc233543971"/>
      <w:bookmarkStart w:id="6" w:name="_Toc273646737"/>
      <w:bookmarkStart w:id="7" w:name="_Toc358034707"/>
      <w:r w:rsidRPr="009E187D">
        <w:t>Prototypes</w:t>
      </w:r>
      <w:bookmarkEnd w:id="2"/>
      <w:bookmarkEnd w:id="3"/>
      <w:bookmarkEnd w:id="4"/>
      <w:bookmarkEnd w:id="5"/>
      <w:bookmarkEnd w:id="6"/>
      <w:bookmarkEnd w:id="7"/>
    </w:p>
    <w:p w:rsidR="00EB1757" w:rsidRDefault="00EB1757" w:rsidP="00EB1757">
      <w:proofErr w:type="spellStart"/>
      <w:r>
        <w:t>BitOstream</w:t>
      </w:r>
      <w:proofErr w:type="spellEnd"/>
      <w:r>
        <w:t xml:space="preserve"> public interface:</w:t>
      </w:r>
    </w:p>
    <w:p w:rsidR="00EB1757" w:rsidRDefault="00EB1757" w:rsidP="00EB1757">
      <w:pPr>
        <w:pStyle w:val="CodeSection"/>
      </w:pPr>
      <w:r>
        <w:br/>
        <w:t>/////////////////////////////////////////////////////////////////////////////// Function : constructor</w:t>
      </w:r>
      <w:r>
        <w:br/>
        <w:t xml:space="preserve">// Parameters : </w:t>
      </w:r>
      <w:r>
        <w:tab/>
      </w:r>
      <w:proofErr w:type="spellStart"/>
      <w:r>
        <w:t>filePath</w:t>
      </w:r>
      <w:proofErr w:type="spellEnd"/>
      <w:r>
        <w:t xml:space="preserve"> - the path of the file to open for output</w:t>
      </w:r>
      <w:r>
        <w:br/>
        <w:t>//</w:t>
      </w:r>
      <w:r>
        <w:tab/>
      </w:r>
      <w:r>
        <w:tab/>
      </w:r>
      <w:r>
        <w:tab/>
      </w:r>
      <w:proofErr w:type="spellStart"/>
      <w:r>
        <w:t>headerChunk</w:t>
      </w:r>
      <w:proofErr w:type="spellEnd"/>
      <w:r>
        <w:t xml:space="preserve"> - a chunk of data to be written at the </w:t>
      </w:r>
      <w:r>
        <w:br/>
        <w:t>//</w:t>
      </w:r>
      <w:r>
        <w:tab/>
      </w:r>
      <w:r>
        <w:tab/>
      </w:r>
      <w:r>
        <w:tab/>
      </w:r>
      <w:r>
        <w:tab/>
      </w:r>
      <w:r>
        <w:tab/>
        <w:t>beginning of the file</w:t>
      </w:r>
      <w:r>
        <w:br/>
        <w:t>//</w:t>
      </w:r>
      <w:r>
        <w:tab/>
      </w:r>
      <w:r>
        <w:tab/>
      </w:r>
      <w:r>
        <w:tab/>
      </w:r>
      <w:proofErr w:type="spellStart"/>
      <w:r>
        <w:t>numberOfBytes</w:t>
      </w:r>
      <w:proofErr w:type="spellEnd"/>
      <w:r>
        <w:t xml:space="preserve"> - the number of bytes of header information </w:t>
      </w:r>
      <w:r>
        <w:br/>
        <w:t>//</w:t>
      </w:r>
      <w:r>
        <w:tab/>
      </w:r>
      <w:r>
        <w:tab/>
      </w:r>
      <w:r>
        <w:tab/>
      </w:r>
      <w:r>
        <w:tab/>
      </w:r>
      <w:r>
        <w:tab/>
        <w:t>to write out</w:t>
      </w:r>
      <w:r>
        <w:br/>
        <w:t>/////////////////////////////////////////////////////////////////////////////</w:t>
      </w:r>
      <w:r>
        <w:br/>
      </w:r>
      <w:proofErr w:type="spellStart"/>
      <w:r>
        <w:t>BitOStream</w:t>
      </w:r>
      <w:proofErr w:type="spellEnd"/>
      <w:r>
        <w:t xml:space="preserve">(const char* </w:t>
      </w:r>
      <w:proofErr w:type="spellStart"/>
      <w:r>
        <w:t>filePath</w:t>
      </w:r>
      <w:proofErr w:type="spellEnd"/>
      <w:r>
        <w:t xml:space="preserve">, const char* </w:t>
      </w:r>
      <w:proofErr w:type="spellStart"/>
      <w:r>
        <w:t>headerChunk</w:t>
      </w:r>
      <w:proofErr w:type="spellEnd"/>
      <w:r>
        <w:t xml:space="preserve"> = NULL,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numberOfBytes</w:t>
      </w:r>
      <w:proofErr w:type="spellEnd"/>
      <w:r>
        <w:t xml:space="preserve"> = 0)</w:t>
      </w:r>
    </w:p>
    <w:p w:rsidR="00EB1757" w:rsidRDefault="00EB1757" w:rsidP="00EB1757">
      <w:pPr>
        <w:pStyle w:val="CodeSection"/>
      </w:pPr>
      <w:r>
        <w:t>/////////////////////////////////////////////////////////////////////////////</w:t>
      </w:r>
      <w:r>
        <w:br/>
        <w:t>// Function : destructor</w:t>
      </w:r>
      <w:r>
        <w:br/>
        <w:t>/////////////////////////////////////////////////////////////////////////////</w:t>
      </w:r>
      <w:r>
        <w:br/>
        <w:t>~</w:t>
      </w:r>
      <w:proofErr w:type="spellStart"/>
      <w:r>
        <w:t>BitOStream</w:t>
      </w:r>
      <w:proofErr w:type="spellEnd"/>
      <w:r>
        <w:t>()</w:t>
      </w:r>
    </w:p>
    <w:p w:rsidR="00EB1757" w:rsidRDefault="00EB1757" w:rsidP="00EB1757">
      <w:pPr>
        <w:pStyle w:val="CodeSection"/>
      </w:pPr>
      <w:r>
        <w:t>/////////////////////////////////////////////////////////////////////////////</w:t>
      </w:r>
      <w:r>
        <w:br/>
        <w:t>// Function : insertion operator</w:t>
      </w:r>
      <w:r>
        <w:br/>
        <w:t xml:space="preserve">// Parameters : bits - a vector containing some number of 1's and 0's to </w:t>
      </w:r>
      <w:r>
        <w:br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stream out to the file</w:t>
      </w:r>
      <w:r>
        <w:br/>
        <w:t xml:space="preserve">// Return : </w:t>
      </w:r>
      <w:proofErr w:type="spellStart"/>
      <w:r>
        <w:t>BitOStream</w:t>
      </w:r>
      <w:proofErr w:type="spellEnd"/>
      <w:r>
        <w:t>&amp; - the stream (allows for daisy-chaining insertions)</w:t>
      </w:r>
      <w:r>
        <w:br/>
        <w:t>////////////////////////////////////////////////////////////////////////////</w:t>
      </w:r>
      <w:r>
        <w:br/>
      </w:r>
      <w:proofErr w:type="spellStart"/>
      <w:r>
        <w:t>BitOStream</w:t>
      </w:r>
      <w:proofErr w:type="spellEnd"/>
      <w:r>
        <w:t>&amp; operator&lt;&lt;(vector&lt;</w:t>
      </w:r>
      <w:proofErr w:type="spellStart"/>
      <w:r>
        <w:t>int</w:t>
      </w:r>
      <w:proofErr w:type="spellEnd"/>
      <w:r>
        <w:t>&gt; &amp;bits)</w:t>
      </w:r>
    </w:p>
    <w:p w:rsidR="00EB1757" w:rsidRDefault="00EB1757" w:rsidP="00EB1757">
      <w:pPr>
        <w:pStyle w:val="CodeSection"/>
      </w:pPr>
      <w:r>
        <w:t>/////////////////////////////////////////////////////////////////////////////</w:t>
      </w:r>
      <w:r>
        <w:br/>
        <w:t>// Function : close</w:t>
      </w:r>
      <w:r>
        <w:br/>
        <w:t>// Notes : closes the file stream - if remaining bits exist, they are written</w:t>
      </w:r>
      <w:r>
        <w:br/>
        <w:t>//</w:t>
      </w:r>
      <w:r>
        <w:tab/>
      </w:r>
      <w:r>
        <w:tab/>
      </w:r>
      <w:r>
        <w:tab/>
        <w:t xml:space="preserve">to the file with trailing 0's. if no remaining bits exist, </w:t>
      </w:r>
      <w:r>
        <w:br/>
        <w:t>//</w:t>
      </w:r>
      <w:r>
        <w:tab/>
      </w:r>
      <w:r>
        <w:tab/>
      </w:r>
      <w:r>
        <w:tab/>
        <w:t>simply close the file</w:t>
      </w:r>
      <w:r>
        <w:br/>
        <w:t>/////////////////////////////////////////////////////////////////////////////</w:t>
      </w:r>
      <w:r>
        <w:br/>
        <w:t>void close()</w:t>
      </w:r>
      <w:r>
        <w:br/>
      </w:r>
    </w:p>
    <w:p w:rsidR="001276C5" w:rsidRDefault="001276C5">
      <w:r>
        <w:br w:type="page"/>
      </w:r>
    </w:p>
    <w:p w:rsidR="00EB1757" w:rsidRDefault="001276C5" w:rsidP="00EB1757">
      <w:r>
        <w:lastRenderedPageBreak/>
        <w:br/>
      </w:r>
      <w:proofErr w:type="spellStart"/>
      <w:r>
        <w:t>BitIStream</w:t>
      </w:r>
      <w:proofErr w:type="spellEnd"/>
      <w:r>
        <w:t xml:space="preserve"> public interface:</w:t>
      </w:r>
    </w:p>
    <w:p w:rsidR="00EB1757" w:rsidRDefault="00EB1757" w:rsidP="00EB1757">
      <w:pPr>
        <w:pStyle w:val="CodeSection"/>
      </w:pPr>
      <w:r>
        <w:br/>
        <w:t>/////////////////////////////////////////////////////////////////////////////</w:t>
      </w:r>
      <w:r>
        <w:br/>
        <w:t>// Function : constructor</w:t>
      </w:r>
      <w:r>
        <w:br/>
        <w:t xml:space="preserve">// Parameters : </w:t>
      </w:r>
      <w:r>
        <w:tab/>
      </w:r>
      <w:proofErr w:type="spellStart"/>
      <w:r>
        <w:t>filePath</w:t>
      </w:r>
      <w:proofErr w:type="spellEnd"/>
      <w:r>
        <w:t xml:space="preserve"> - the path of the file to open for input</w:t>
      </w:r>
      <w:r>
        <w:br/>
        <w:t>//</w:t>
      </w:r>
      <w:r>
        <w:tab/>
      </w:r>
      <w:r>
        <w:tab/>
      </w:r>
      <w:r>
        <w:tab/>
      </w:r>
      <w:proofErr w:type="spellStart"/>
      <w:r>
        <w:t>headerChunk</w:t>
      </w:r>
      <w:proofErr w:type="spellEnd"/>
      <w:r>
        <w:t xml:space="preserve"> - a chunk of data to be read from the </w:t>
      </w:r>
      <w:r>
        <w:br/>
        <w:t>//</w:t>
      </w:r>
      <w:r>
        <w:tab/>
      </w:r>
      <w:r>
        <w:tab/>
      </w:r>
      <w:r>
        <w:tab/>
      </w:r>
      <w:r>
        <w:tab/>
      </w:r>
      <w:r>
        <w:tab/>
        <w:t>beginning of the file</w:t>
      </w:r>
      <w:r>
        <w:br/>
        <w:t>//</w:t>
      </w:r>
      <w:r>
        <w:tab/>
      </w:r>
      <w:r>
        <w:tab/>
      </w:r>
      <w:r>
        <w:tab/>
      </w:r>
      <w:proofErr w:type="spellStart"/>
      <w:r>
        <w:t>numberOfBytes</w:t>
      </w:r>
      <w:proofErr w:type="spellEnd"/>
      <w:r>
        <w:t xml:space="preserve"> - the number of bytes of header information </w:t>
      </w:r>
      <w:r>
        <w:br/>
        <w:t>//</w:t>
      </w:r>
      <w:r>
        <w:tab/>
      </w:r>
      <w:r>
        <w:tab/>
      </w:r>
      <w:r>
        <w:tab/>
      </w:r>
      <w:r>
        <w:tab/>
      </w:r>
      <w:r>
        <w:tab/>
        <w:t>to read in</w:t>
      </w:r>
      <w:r>
        <w:br/>
        <w:t>/////////////////////////////////////////////////////////////////////////////</w:t>
      </w:r>
      <w:r>
        <w:br/>
      </w:r>
      <w:proofErr w:type="spellStart"/>
      <w:r>
        <w:t>BitIStream</w:t>
      </w:r>
      <w:proofErr w:type="spellEnd"/>
      <w:r>
        <w:t xml:space="preserve">(const char* </w:t>
      </w:r>
      <w:proofErr w:type="spellStart"/>
      <w:r>
        <w:t>filePath</w:t>
      </w:r>
      <w:proofErr w:type="spellEnd"/>
      <w:r>
        <w:t xml:space="preserve">, char* </w:t>
      </w:r>
      <w:proofErr w:type="spellStart"/>
      <w:r>
        <w:t>headerChunk</w:t>
      </w:r>
      <w:proofErr w:type="spellEnd"/>
      <w:r>
        <w:t xml:space="preserve"> = NULL,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numberOfBytes</w:t>
      </w:r>
      <w:proofErr w:type="spellEnd"/>
      <w:r>
        <w:t xml:space="preserve"> = 0)</w:t>
      </w:r>
    </w:p>
    <w:p w:rsidR="00EB1757" w:rsidRDefault="00EB1757" w:rsidP="00EB1757">
      <w:pPr>
        <w:pStyle w:val="CodeSection"/>
      </w:pPr>
      <w:r>
        <w:t>/////////////////////////////////////////////////////////////////////////////</w:t>
      </w:r>
      <w:r>
        <w:br/>
        <w:t>// Function : destructor</w:t>
      </w:r>
      <w:r>
        <w:br/>
        <w:t>/////////////////////////////////////////////////////////////////////////////</w:t>
      </w:r>
      <w:r>
        <w:br/>
        <w:t>~</w:t>
      </w:r>
      <w:proofErr w:type="spellStart"/>
      <w:r>
        <w:t>BitIStream</w:t>
      </w:r>
      <w:proofErr w:type="spellEnd"/>
      <w:r>
        <w:t>()</w:t>
      </w:r>
    </w:p>
    <w:p w:rsidR="00EB1757" w:rsidRDefault="00EB1757" w:rsidP="00EB1757">
      <w:pPr>
        <w:pStyle w:val="CodeSection"/>
      </w:pPr>
      <w:r>
        <w:t>/////////////////////////////////////////////////////////////////////////////</w:t>
      </w:r>
      <w:r>
        <w:br/>
        <w:t>// Function : extraction operator</w:t>
      </w:r>
      <w:r>
        <w:br/>
        <w:t>// Parameters : bit - store the next bit here</w:t>
      </w:r>
      <w:r>
        <w:br/>
        <w:t xml:space="preserve">// Return : </w:t>
      </w:r>
      <w:proofErr w:type="spellStart"/>
      <w:r>
        <w:t>BitIStream</w:t>
      </w:r>
      <w:proofErr w:type="spellEnd"/>
      <w:r>
        <w:t>&amp; - the stream (allows for daisy-chaining extractions)</w:t>
      </w:r>
      <w:r>
        <w:br/>
        <w:t>/////////////////////////////////////////////////////////////////////////////</w:t>
      </w:r>
      <w:r>
        <w:br/>
      </w:r>
      <w:proofErr w:type="spellStart"/>
      <w:r>
        <w:t>BitIStream</w:t>
      </w:r>
      <w:proofErr w:type="spellEnd"/>
      <w:r>
        <w:t>&amp; operator&gt;&gt;(</w:t>
      </w:r>
      <w:proofErr w:type="spellStart"/>
      <w:r>
        <w:t>int</w:t>
      </w:r>
      <w:proofErr w:type="spellEnd"/>
      <w:r>
        <w:t xml:space="preserve"> &amp;bit)</w:t>
      </w:r>
    </w:p>
    <w:p w:rsidR="00EB1757" w:rsidRDefault="00EB1757" w:rsidP="00EB1757">
      <w:pPr>
        <w:pStyle w:val="CodeSection"/>
      </w:pPr>
      <w:r>
        <w:t>/////////////////////////////////////////////////////////////////////////////</w:t>
      </w:r>
      <w:r>
        <w:br/>
        <w:t xml:space="preserve">// Function : </w:t>
      </w:r>
      <w:proofErr w:type="spellStart"/>
      <w:r>
        <w:t>eof</w:t>
      </w:r>
      <w:proofErr w:type="spellEnd"/>
      <w:r>
        <w:br/>
        <w:t>// Return : true if we are at the end of the file, false otherwise</w:t>
      </w:r>
      <w:r>
        <w:br/>
        <w:t>// Notes : should only return true when we have given the user every byte</w:t>
      </w:r>
      <w:r>
        <w:br/>
        <w:t>//</w:t>
      </w:r>
      <w:r>
        <w:tab/>
      </w:r>
      <w:r>
        <w:tab/>
        <w:t>from the file and every bit from the buffer</w:t>
      </w:r>
      <w:r>
        <w:br/>
        <w:t>/////////////////////////////////////////////////////////////////////////////</w:t>
      </w:r>
      <w:r>
        <w:br/>
      </w:r>
      <w:proofErr w:type="spellStart"/>
      <w:r>
        <w:t>bool</w:t>
      </w:r>
      <w:proofErr w:type="spellEnd"/>
      <w:r>
        <w:t xml:space="preserve"> </w:t>
      </w:r>
      <w:proofErr w:type="spellStart"/>
      <w:r>
        <w:t>eof</w:t>
      </w:r>
      <w:proofErr w:type="spellEnd"/>
      <w:r>
        <w:t>()</w:t>
      </w:r>
    </w:p>
    <w:p w:rsidR="001276C5" w:rsidRPr="00D7132A" w:rsidRDefault="00EB1757" w:rsidP="00D7132A">
      <w:pPr>
        <w:pStyle w:val="CodeSection"/>
      </w:pPr>
      <w:r>
        <w:t>/////////////////////////////////////////////////////////////////////////////</w:t>
      </w:r>
      <w:r>
        <w:br/>
        <w:t>// Function : close</w:t>
      </w:r>
      <w:r>
        <w:br/>
        <w:t>// Notes : close the file</w:t>
      </w:r>
      <w:r w:rsidR="001276C5">
        <w:br/>
      </w:r>
      <w:r>
        <w:t>///////////////////////////////////////////////</w:t>
      </w:r>
      <w:r w:rsidR="001276C5">
        <w:t>//////////////////////////////</w:t>
      </w:r>
      <w:r w:rsidR="001276C5">
        <w:br/>
      </w:r>
      <w:r>
        <w:t>void close()</w:t>
      </w:r>
      <w:r w:rsidR="001276C5">
        <w:br/>
      </w:r>
      <w:bookmarkStart w:id="8" w:name="_Toc231200081"/>
      <w:bookmarkStart w:id="9" w:name="_Toc233543974"/>
      <w:bookmarkStart w:id="10" w:name="_Toc273646738"/>
    </w:p>
    <w:p w:rsidR="00D7132A" w:rsidRDefault="00D7132A">
      <w:pPr>
        <w:rPr>
          <w:rFonts w:asciiTheme="majorHAnsi" w:eastAsiaTheme="majorEastAsia" w:hAnsiTheme="majorHAnsi" w:cstheme="majorBidi"/>
          <w:b/>
          <w:bCs/>
          <w:color w:val="008080" w:themeColor="accent1" w:themeShade="80"/>
          <w:sz w:val="40"/>
          <w:szCs w:val="28"/>
        </w:rPr>
      </w:pPr>
      <w:r>
        <w:br w:type="page"/>
      </w:r>
    </w:p>
    <w:p w:rsidR="009E187D" w:rsidRDefault="009E187D" w:rsidP="00A90A9F">
      <w:pPr>
        <w:pStyle w:val="Heading1"/>
      </w:pPr>
      <w:bookmarkStart w:id="11" w:name="_Toc358034708"/>
      <w:r w:rsidRPr="009E187D">
        <w:lastRenderedPageBreak/>
        <w:t>Desired Output</w:t>
      </w:r>
      <w:bookmarkEnd w:id="8"/>
      <w:bookmarkEnd w:id="9"/>
      <w:bookmarkEnd w:id="10"/>
      <w:bookmarkEnd w:id="11"/>
    </w:p>
    <w:p w:rsidR="002367AB" w:rsidRDefault="00B922A3" w:rsidP="002367AB">
      <w:pPr>
        <w:rPr>
          <w:rFonts w:cs="Times New Roman"/>
          <w:szCs w:val="24"/>
        </w:rPr>
      </w:pPr>
      <w:r w:rsidRPr="00401FF1">
        <w:rPr>
          <w:rFonts w:cs="Times New Roman"/>
          <w:szCs w:val="24"/>
        </w:rPr>
        <w:t xml:space="preserve">Compile and run your code with the </w:t>
      </w:r>
      <w:r w:rsidRPr="00D7741C">
        <w:rPr>
          <w:rFonts w:cs="Times New Roman"/>
          <w:szCs w:val="24"/>
        </w:rPr>
        <w:t>DTSLab8.cpp</w:t>
      </w:r>
      <w:r w:rsidRPr="00401FF1">
        <w:rPr>
          <w:rFonts w:cs="Times New Roman"/>
          <w:szCs w:val="24"/>
        </w:rPr>
        <w:t xml:space="preserve"> file provided </w:t>
      </w:r>
      <w:r w:rsidR="00D7741C">
        <w:rPr>
          <w:rFonts w:cs="Times New Roman"/>
          <w:szCs w:val="24"/>
        </w:rPr>
        <w:t>via FSO</w:t>
      </w:r>
      <w:r w:rsidRPr="00401FF1">
        <w:rPr>
          <w:rFonts w:cs="Times New Roman"/>
          <w:szCs w:val="24"/>
        </w:rPr>
        <w:t>. Your console output should match the following block identically:</w:t>
      </w:r>
    </w:p>
    <w:p w:rsidR="001276C5" w:rsidRPr="002367AB" w:rsidRDefault="001276C5" w:rsidP="001276C5">
      <w:pPr>
        <w:pStyle w:val="Output"/>
      </w:pPr>
      <w:r>
        <w:t>**********************************************************************</w:t>
      </w:r>
      <w:r>
        <w:br/>
        <w:t>**                              LAB 8:                              **</w:t>
      </w:r>
      <w:r>
        <w:br/>
        <w:t>**********************************************************************</w:t>
      </w:r>
      <w:r>
        <w:br/>
      </w:r>
      <w:r>
        <w:br/>
        <w:t>*** TEST 1 ***</w:t>
      </w:r>
      <w:r>
        <w:br/>
        <w:t>Writing a Sample Bit Stream (No Header)...</w:t>
      </w:r>
      <w:r>
        <w:br/>
        <w:t xml:space="preserve">35 </w:t>
      </w:r>
      <w:proofErr w:type="spellStart"/>
      <w:r>
        <w:t>ed</w:t>
      </w:r>
      <w:proofErr w:type="spellEnd"/>
      <w:r>
        <w:t xml:space="preserve"> 80 </w:t>
      </w:r>
      <w:r>
        <w:br/>
      </w:r>
      <w:r>
        <w:br/>
        <w:t>*** TEST 2 ***</w:t>
      </w:r>
      <w:r>
        <w:br/>
        <w:t>Writing a Sample Bit Stream (WITH Header)...</w:t>
      </w:r>
      <w:r>
        <w:br/>
        <w:t xml:space="preserve">41 42 43 35 </w:t>
      </w:r>
      <w:r>
        <w:br/>
      </w:r>
      <w:r>
        <w:br/>
        <w:t>*** TEST 3 ***</w:t>
      </w:r>
      <w:r>
        <w:br/>
        <w:t>Reading a Sample Bit Stream (No Header)...</w:t>
      </w:r>
      <w:r>
        <w:br/>
        <w:t xml:space="preserve">10101011 11001101 11101111 </w:t>
      </w:r>
      <w:r>
        <w:br/>
      </w:r>
      <w:r>
        <w:br/>
        <w:t>*** TEST 4 ***</w:t>
      </w:r>
      <w:r>
        <w:br/>
        <w:t>Reading a Sample Bit Stream (WITH Header)...</w:t>
      </w:r>
      <w:r>
        <w:br/>
        <w:t>11101111</w:t>
      </w:r>
    </w:p>
    <w:p w:rsidR="0038294F" w:rsidRDefault="0038294F">
      <w:pPr>
        <w:rPr>
          <w:rFonts w:asciiTheme="majorHAnsi" w:eastAsiaTheme="majorEastAsia" w:hAnsiTheme="majorHAnsi" w:cstheme="majorBidi"/>
          <w:b/>
          <w:bCs/>
          <w:color w:val="008080" w:themeColor="accent1" w:themeShade="80"/>
          <w:sz w:val="40"/>
          <w:szCs w:val="28"/>
        </w:rPr>
      </w:pPr>
      <w:bookmarkStart w:id="12" w:name="_Toc358030296"/>
      <w:r>
        <w:br w:type="page"/>
      </w:r>
    </w:p>
    <w:p w:rsidR="0038294F" w:rsidRPr="009E187D" w:rsidRDefault="0038294F" w:rsidP="0038294F">
      <w:pPr>
        <w:pStyle w:val="Heading1"/>
      </w:pPr>
      <w:bookmarkStart w:id="13" w:name="_Toc358034709"/>
      <w:r>
        <w:lastRenderedPageBreak/>
        <w:t>Submission</w:t>
      </w:r>
      <w:bookmarkEnd w:id="12"/>
      <w:bookmarkEnd w:id="13"/>
    </w:p>
    <w:p w:rsidR="0038294F" w:rsidRDefault="0038294F" w:rsidP="0038294F">
      <w:pPr>
        <w:pStyle w:val="NoSpacing"/>
      </w:pPr>
    </w:p>
    <w:p w:rsidR="0038294F" w:rsidRPr="004E538D" w:rsidRDefault="0038294F" w:rsidP="0038294F">
      <w:r>
        <w:t>To submit the</w:t>
      </w:r>
      <w:r w:rsidRPr="004E538D">
        <w:t xml:space="preserve"> lab assignment:</w:t>
      </w:r>
    </w:p>
    <w:p w:rsidR="0038294F" w:rsidRDefault="0038294F" w:rsidP="0038294F">
      <w:pPr>
        <w:pStyle w:val="ListParagraph"/>
        <w:numPr>
          <w:ilvl w:val="0"/>
          <w:numId w:val="1"/>
        </w:numPr>
      </w:pPr>
      <w:r>
        <w:t xml:space="preserve">Clean, build, and run DTSLab8.cpp with your </w:t>
      </w:r>
      <w:proofErr w:type="spellStart"/>
      <w:r>
        <w:t>BitStream.h</w:t>
      </w:r>
      <w:proofErr w:type="spellEnd"/>
      <w:r>
        <w:t xml:space="preserve"> </w:t>
      </w:r>
      <w:r w:rsidR="00BE01C9">
        <w:t xml:space="preserve">file </w:t>
      </w:r>
      <w:r>
        <w:t>in Visual Studio (debug mode).</w:t>
      </w:r>
    </w:p>
    <w:p w:rsidR="0038294F" w:rsidRDefault="0038294F" w:rsidP="0038294F">
      <w:pPr>
        <w:pStyle w:val="ListParagraph"/>
        <w:numPr>
          <w:ilvl w:val="1"/>
          <w:numId w:val="1"/>
        </w:numPr>
      </w:pPr>
      <w:r>
        <w:t>clear up any warnings you encounter.</w:t>
      </w:r>
    </w:p>
    <w:p w:rsidR="0038294F" w:rsidRDefault="0038294F" w:rsidP="0038294F">
      <w:pPr>
        <w:pStyle w:val="ListParagraph"/>
        <w:numPr>
          <w:ilvl w:val="1"/>
          <w:numId w:val="1"/>
        </w:numPr>
      </w:pPr>
      <w:r>
        <w:t>verify that your output is correct by comparing it to the lab document's Desired Output section, line-by-line.</w:t>
      </w:r>
    </w:p>
    <w:p w:rsidR="0038294F" w:rsidRDefault="0038294F" w:rsidP="0038294F">
      <w:pPr>
        <w:pStyle w:val="ListParagraph"/>
        <w:numPr>
          <w:ilvl w:val="1"/>
          <w:numId w:val="1"/>
        </w:numPr>
      </w:pPr>
      <w:r>
        <w:t>ensure there are no memory leaks.</w:t>
      </w:r>
    </w:p>
    <w:p w:rsidR="00C77558" w:rsidRPr="00D8224A" w:rsidRDefault="0038294F" w:rsidP="0038294F">
      <w:pPr>
        <w:pStyle w:val="ListParagraph"/>
        <w:numPr>
          <w:ilvl w:val="0"/>
          <w:numId w:val="1"/>
        </w:numPr>
      </w:pPr>
      <w:r>
        <w:t xml:space="preserve">Submit the </w:t>
      </w:r>
      <w:r w:rsidR="00CD6B29">
        <w:t>"</w:t>
      </w:r>
      <w:proofErr w:type="spellStart"/>
      <w:r w:rsidR="00CD6B29">
        <w:t>BitStream.h</w:t>
      </w:r>
      <w:proofErr w:type="spellEnd"/>
      <w:r w:rsidR="00CD6B29">
        <w:t xml:space="preserve">" file </w:t>
      </w:r>
      <w:r>
        <w:t xml:space="preserve">via FSO. </w:t>
      </w:r>
    </w:p>
    <w:sectPr w:rsidR="00C77558" w:rsidRPr="00D8224A" w:rsidSect="002B5A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44B" w:rsidRDefault="00E5744B" w:rsidP="00BA4E25">
      <w:pPr>
        <w:spacing w:after="0" w:line="240" w:lineRule="auto"/>
      </w:pPr>
      <w:r>
        <w:separator/>
      </w:r>
    </w:p>
  </w:endnote>
  <w:endnote w:type="continuationSeparator" w:id="0">
    <w:p w:rsidR="00E5744B" w:rsidRDefault="00E5744B" w:rsidP="00B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25" w:rsidRPr="00C909BA" w:rsidRDefault="00D42ADF" w:rsidP="00D8224A">
    <w:pPr>
      <w:pStyle w:val="Footer"/>
    </w:pPr>
    <w:r w:rsidRPr="00C909BA">
      <w:rPr>
        <w:b/>
        <w:spacing w:val="60"/>
      </w:rPr>
      <w:t>DTS</w:t>
    </w:r>
    <w:r w:rsidRPr="00C909BA">
      <w:rPr>
        <w:spacing w:val="60"/>
      </w:rPr>
      <w:t xml:space="preserve"> </w:t>
    </w:r>
    <w:r w:rsidR="002367AB" w:rsidRPr="00C909BA">
      <w:rPr>
        <w:spacing w:val="60"/>
      </w:rPr>
      <w:t xml:space="preserve">Lab </w:t>
    </w:r>
    <w:r w:rsidR="00C909BA">
      <w:rPr>
        <w:spacing w:val="60"/>
      </w:rPr>
      <w:t>8</w:t>
    </w:r>
    <w:r w:rsidR="00D8224A" w:rsidRPr="00C909BA">
      <w:rPr>
        <w:spacing w:val="60"/>
      </w:rPr>
      <w:tab/>
    </w:r>
    <w:r w:rsidR="00D8224A" w:rsidRPr="00C909BA">
      <w:rPr>
        <w:spacing w:val="60"/>
      </w:rPr>
      <w:tab/>
      <w:t>Page</w:t>
    </w:r>
    <w:r w:rsidR="00D8224A" w:rsidRPr="00C909BA">
      <w:rPr>
        <w:b/>
      </w:rPr>
      <w:t xml:space="preserve"> </w:t>
    </w:r>
    <w:r w:rsidR="00CC6AD9" w:rsidRPr="00C909BA">
      <w:rPr>
        <w:b/>
      </w:rPr>
      <w:fldChar w:fldCharType="begin"/>
    </w:r>
    <w:r w:rsidR="00BB673A" w:rsidRPr="00C909BA">
      <w:rPr>
        <w:b/>
      </w:rPr>
      <w:instrText xml:space="preserve"> PAGE   \* MERGEFORMAT </w:instrText>
    </w:r>
    <w:r w:rsidR="00CC6AD9" w:rsidRPr="00C909BA">
      <w:rPr>
        <w:b/>
      </w:rPr>
      <w:fldChar w:fldCharType="separate"/>
    </w:r>
    <w:r w:rsidR="00CD6B29">
      <w:rPr>
        <w:b/>
        <w:noProof/>
      </w:rPr>
      <w:t>5</w:t>
    </w:r>
    <w:r w:rsidR="00CC6AD9" w:rsidRPr="00C909BA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44B" w:rsidRDefault="00E5744B" w:rsidP="00BA4E25">
      <w:pPr>
        <w:spacing w:after="0" w:line="240" w:lineRule="auto"/>
      </w:pPr>
      <w:r>
        <w:separator/>
      </w:r>
    </w:p>
  </w:footnote>
  <w:footnote w:type="continuationSeparator" w:id="0">
    <w:p w:rsidR="00E5744B" w:rsidRDefault="00E5744B" w:rsidP="00BA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4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81E38"/>
    <w:rsid w:val="000069D9"/>
    <w:rsid w:val="00083DB3"/>
    <w:rsid w:val="000D463B"/>
    <w:rsid w:val="00106320"/>
    <w:rsid w:val="00110F8B"/>
    <w:rsid w:val="001276C5"/>
    <w:rsid w:val="00150116"/>
    <w:rsid w:val="001727FF"/>
    <w:rsid w:val="00181E38"/>
    <w:rsid w:val="001A4EB3"/>
    <w:rsid w:val="00203F4C"/>
    <w:rsid w:val="00213624"/>
    <w:rsid w:val="002367AB"/>
    <w:rsid w:val="00255E78"/>
    <w:rsid w:val="002B5AA7"/>
    <w:rsid w:val="002E1EE1"/>
    <w:rsid w:val="00325499"/>
    <w:rsid w:val="0038294F"/>
    <w:rsid w:val="003D395E"/>
    <w:rsid w:val="00490E31"/>
    <w:rsid w:val="004B2E6E"/>
    <w:rsid w:val="004E0058"/>
    <w:rsid w:val="00530B12"/>
    <w:rsid w:val="005457FD"/>
    <w:rsid w:val="005D7F15"/>
    <w:rsid w:val="006741C1"/>
    <w:rsid w:val="00693239"/>
    <w:rsid w:val="0069577A"/>
    <w:rsid w:val="006A06FE"/>
    <w:rsid w:val="0072484E"/>
    <w:rsid w:val="00762B03"/>
    <w:rsid w:val="0079455D"/>
    <w:rsid w:val="0084036E"/>
    <w:rsid w:val="00852D1A"/>
    <w:rsid w:val="00855DE8"/>
    <w:rsid w:val="009A2976"/>
    <w:rsid w:val="009E187D"/>
    <w:rsid w:val="00A04420"/>
    <w:rsid w:val="00A90A9F"/>
    <w:rsid w:val="00AD7E3F"/>
    <w:rsid w:val="00B1480B"/>
    <w:rsid w:val="00B34ED0"/>
    <w:rsid w:val="00B46535"/>
    <w:rsid w:val="00B922A3"/>
    <w:rsid w:val="00BA1B07"/>
    <w:rsid w:val="00BA4E25"/>
    <w:rsid w:val="00BB673A"/>
    <w:rsid w:val="00BD0382"/>
    <w:rsid w:val="00BE01C9"/>
    <w:rsid w:val="00C23959"/>
    <w:rsid w:val="00C55911"/>
    <w:rsid w:val="00C61141"/>
    <w:rsid w:val="00C77558"/>
    <w:rsid w:val="00C909BA"/>
    <w:rsid w:val="00CC6AD9"/>
    <w:rsid w:val="00CD6B29"/>
    <w:rsid w:val="00CF31E4"/>
    <w:rsid w:val="00D03409"/>
    <w:rsid w:val="00D42ADF"/>
    <w:rsid w:val="00D7132A"/>
    <w:rsid w:val="00D75DDB"/>
    <w:rsid w:val="00D7741C"/>
    <w:rsid w:val="00D8224A"/>
    <w:rsid w:val="00DE4EB4"/>
    <w:rsid w:val="00E11335"/>
    <w:rsid w:val="00E3490C"/>
    <w:rsid w:val="00E5744B"/>
    <w:rsid w:val="00E8158A"/>
    <w:rsid w:val="00EB1757"/>
    <w:rsid w:val="00F14F23"/>
    <w:rsid w:val="00F20E0A"/>
    <w:rsid w:val="00F77953"/>
    <w:rsid w:val="00F864CC"/>
    <w:rsid w:val="00FD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82"/>
  </w:style>
  <w:style w:type="paragraph" w:styleId="Heading1">
    <w:name w:val="heading 1"/>
    <w:basedOn w:val="Normal"/>
    <w:next w:val="Normal"/>
    <w:link w:val="Heading1Char"/>
    <w:uiPriority w:val="9"/>
    <w:qFormat/>
    <w:rsid w:val="00693239"/>
    <w:pPr>
      <w:keepNext/>
      <w:keepLines/>
      <w:pBdr>
        <w:top w:val="single" w:sz="8" w:space="1" w:color="008080" w:themeColor="accent1" w:themeShade="80"/>
        <w:left w:val="single" w:sz="8" w:space="4" w:color="008080" w:themeColor="accent1" w:themeShade="80"/>
        <w:bottom w:val="single" w:sz="8" w:space="1" w:color="008080" w:themeColor="accent1" w:themeShade="80"/>
        <w:right w:val="single" w:sz="8" w:space="4" w:color="008080" w:themeColor="accent1" w:themeShade="80"/>
      </w:pBdr>
      <w:shd w:val="clear" w:color="auto" w:fill="99FFFF" w:themeFill="accent1" w:themeFillTint="66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8080" w:themeColor="accent1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82"/>
    <w:pPr>
      <w:keepNext/>
      <w:keepLines/>
      <w:shd w:val="clear" w:color="auto" w:fill="FFCC99" w:themeFill="accent3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4000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5F00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FFF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7F7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7F7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FF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FFF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FF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239"/>
    <w:pPr>
      <w:pBdr>
        <w:bottom w:val="single" w:sz="12" w:space="4" w:color="008080" w:themeColor="accent1" w:themeShade="8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8080" w:themeColor="accent1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3239"/>
    <w:rPr>
      <w:rFonts w:asciiTheme="majorHAnsi" w:eastAsiaTheme="majorEastAsia" w:hAnsiTheme="majorHAnsi" w:cstheme="majorBidi"/>
      <w:b/>
      <w:color w:val="008080" w:themeColor="accent1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3239"/>
    <w:rPr>
      <w:rFonts w:asciiTheme="majorHAnsi" w:eastAsiaTheme="majorEastAsia" w:hAnsiTheme="majorHAnsi" w:cstheme="majorBidi"/>
      <w:b/>
      <w:bCs/>
      <w:color w:val="008080" w:themeColor="accent1" w:themeShade="80"/>
      <w:sz w:val="40"/>
      <w:szCs w:val="28"/>
      <w:shd w:val="clear" w:color="auto" w:fill="99FFFF" w:themeFill="accent1" w:themeFillTint="66"/>
    </w:rPr>
  </w:style>
  <w:style w:type="paragraph" w:styleId="TOCHeading">
    <w:name w:val="TOC Heading"/>
    <w:basedOn w:val="Heading1"/>
    <w:next w:val="Normal"/>
    <w:uiPriority w:val="39"/>
    <w:unhideWhenUsed/>
    <w:qFormat/>
    <w:rsid w:val="00BD03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0382"/>
    <w:rPr>
      <w:rFonts w:asciiTheme="majorHAnsi" w:eastAsiaTheme="majorEastAsia" w:hAnsiTheme="majorHAnsi" w:cstheme="majorBidi"/>
      <w:b/>
      <w:bCs/>
      <w:color w:val="804000" w:themeColor="accent3" w:themeShade="80"/>
      <w:sz w:val="26"/>
      <w:szCs w:val="26"/>
      <w:shd w:val="clear" w:color="auto" w:fill="FFCC99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BD0382"/>
    <w:rPr>
      <w:rFonts w:asciiTheme="majorHAnsi" w:eastAsiaTheme="majorEastAsia" w:hAnsiTheme="majorHAnsi" w:cstheme="majorBidi"/>
      <w:b/>
      <w:bCs/>
      <w:color w:val="BF5F00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D0382"/>
    <w:rPr>
      <w:rFonts w:asciiTheme="majorHAnsi" w:eastAsiaTheme="majorEastAsia" w:hAnsiTheme="majorHAnsi" w:cstheme="majorBidi"/>
      <w:b/>
      <w:bCs/>
      <w:i/>
      <w:iCs/>
      <w:color w:val="00FFF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0382"/>
    <w:rPr>
      <w:rFonts w:asciiTheme="majorHAnsi" w:eastAsiaTheme="majorEastAsia" w:hAnsiTheme="majorHAnsi" w:cstheme="majorBidi"/>
      <w:color w:val="007F7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0382"/>
    <w:rPr>
      <w:rFonts w:asciiTheme="majorHAnsi" w:eastAsiaTheme="majorEastAsia" w:hAnsiTheme="majorHAnsi" w:cstheme="majorBidi"/>
      <w:i/>
      <w:iCs/>
      <w:color w:val="007F7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0382"/>
    <w:rPr>
      <w:rFonts w:asciiTheme="majorHAnsi" w:eastAsiaTheme="majorEastAsia" w:hAnsiTheme="majorHAnsi" w:cstheme="majorBidi"/>
      <w:i/>
      <w:iCs/>
      <w:color w:val="FF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D0382"/>
    <w:rPr>
      <w:rFonts w:asciiTheme="majorHAnsi" w:eastAsiaTheme="majorEastAsia" w:hAnsiTheme="majorHAnsi" w:cstheme="majorBidi"/>
      <w:color w:val="00FFF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D0382"/>
    <w:rPr>
      <w:rFonts w:asciiTheme="majorHAnsi" w:eastAsiaTheme="majorEastAsia" w:hAnsiTheme="majorHAnsi" w:cstheme="majorBidi"/>
      <w:i/>
      <w:iCs/>
      <w:color w:val="FF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382"/>
    <w:pPr>
      <w:spacing w:line="240" w:lineRule="auto"/>
    </w:pPr>
    <w:rPr>
      <w:b/>
      <w:bCs/>
      <w:color w:val="00FFFF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239"/>
    <w:pPr>
      <w:numPr>
        <w:ilvl w:val="1"/>
      </w:numPr>
    </w:pPr>
    <w:rPr>
      <w:rFonts w:asciiTheme="majorHAnsi" w:eastAsiaTheme="majorEastAsia" w:hAnsiTheme="majorHAnsi" w:cstheme="majorBidi"/>
      <w:i/>
      <w:iCs/>
      <w:color w:val="00BFBF" w:themeColor="accent1" w:themeShade="BF"/>
      <w:spacing w:val="15"/>
      <w:position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3239"/>
    <w:rPr>
      <w:rFonts w:asciiTheme="majorHAnsi" w:eastAsiaTheme="majorEastAsia" w:hAnsiTheme="majorHAnsi" w:cstheme="majorBidi"/>
      <w:i/>
      <w:iCs/>
      <w:color w:val="00BFBF" w:themeColor="accent1" w:themeShade="BF"/>
      <w:spacing w:val="15"/>
      <w:position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BD0382"/>
    <w:rPr>
      <w:b/>
      <w:bCs/>
    </w:rPr>
  </w:style>
  <w:style w:type="character" w:styleId="Emphasis">
    <w:name w:val="Emphasis"/>
    <w:basedOn w:val="DefaultParagraphFont"/>
    <w:uiPriority w:val="20"/>
    <w:qFormat/>
    <w:rsid w:val="00BD0382"/>
    <w:rPr>
      <w:i/>
      <w:iCs/>
    </w:rPr>
  </w:style>
  <w:style w:type="paragraph" w:styleId="NoSpacing">
    <w:name w:val="No Spacing"/>
    <w:uiPriority w:val="1"/>
    <w:qFormat/>
    <w:rsid w:val="00BD0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03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0382"/>
    <w:rPr>
      <w:i/>
      <w:iCs/>
      <w:color w:val="FF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0382"/>
    <w:rPr>
      <w:i/>
      <w:iCs/>
      <w:color w:val="FF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82"/>
    <w:pPr>
      <w:pBdr>
        <w:top w:val="single" w:sz="4" w:space="1" w:color="804000" w:themeColor="accent3" w:themeShade="80"/>
        <w:bottom w:val="single" w:sz="4" w:space="4" w:color="804000" w:themeColor="accent3" w:themeShade="80"/>
      </w:pBdr>
      <w:spacing w:before="200" w:after="280"/>
      <w:ind w:left="936" w:right="936"/>
    </w:pPr>
    <w:rPr>
      <w:b/>
      <w:bCs/>
      <w:i/>
      <w:iCs/>
      <w:color w:val="BF5F00" w:themeColor="accent3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82"/>
    <w:rPr>
      <w:b/>
      <w:bCs/>
      <w:i/>
      <w:iCs/>
      <w:color w:val="BF5F00" w:themeColor="accent3" w:themeShade="BF"/>
    </w:rPr>
  </w:style>
  <w:style w:type="character" w:styleId="SubtleEmphasis">
    <w:name w:val="Subtle Emphasis"/>
    <w:basedOn w:val="DefaultParagraphFont"/>
    <w:uiPriority w:val="19"/>
    <w:qFormat/>
    <w:rsid w:val="00BD0382"/>
    <w:rPr>
      <w:i/>
      <w:iCs/>
      <w:color w:val="FF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0382"/>
    <w:rPr>
      <w:b/>
      <w:bCs/>
      <w:i/>
      <w:iCs/>
      <w:color w:val="00FFFF" w:themeColor="accent1"/>
    </w:rPr>
  </w:style>
  <w:style w:type="character" w:styleId="SubtleReference">
    <w:name w:val="Subtle Reference"/>
    <w:basedOn w:val="DefaultParagraphFont"/>
    <w:uiPriority w:val="31"/>
    <w:qFormat/>
    <w:rsid w:val="00BD0382"/>
    <w:rPr>
      <w:smallCaps/>
      <w:color w:val="FF00F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0382"/>
    <w:rPr>
      <w:b/>
      <w:bCs/>
      <w:smallCaps/>
      <w:color w:val="FF00F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038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D0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382"/>
    <w:rPr>
      <w:color w:val="0000FF" w:themeColor="hyperlink"/>
      <w:u w:val="single"/>
    </w:rPr>
  </w:style>
  <w:style w:type="paragraph" w:customStyle="1" w:styleId="CodeSection">
    <w:name w:val="Code Section"/>
    <w:basedOn w:val="Normal"/>
    <w:next w:val="Normal"/>
    <w:qFormat/>
    <w:rsid w:val="00693239"/>
    <w:pPr>
      <w:pBdr>
        <w:top w:val="single" w:sz="12" w:space="1" w:color="008080" w:themeColor="accent1" w:themeShade="80"/>
        <w:left w:val="single" w:sz="12" w:space="4" w:color="008080" w:themeColor="accent1" w:themeShade="80"/>
        <w:bottom w:val="single" w:sz="12" w:space="1" w:color="008080" w:themeColor="accent1" w:themeShade="80"/>
        <w:right w:val="single" w:sz="12" w:space="4" w:color="008080" w:themeColor="accent1" w:themeShade="80"/>
      </w:pBdr>
      <w:shd w:val="clear" w:color="auto" w:fill="CCFFFF" w:themeFill="accent1" w:themeFillTint="33"/>
      <w:spacing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25"/>
  </w:style>
  <w:style w:type="paragraph" w:styleId="Footer">
    <w:name w:val="footer"/>
    <w:basedOn w:val="Normal"/>
    <w:link w:val="FooterChar"/>
    <w:uiPriority w:val="99"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25"/>
  </w:style>
  <w:style w:type="character" w:styleId="PlaceholderText">
    <w:name w:val="Placeholder Text"/>
    <w:basedOn w:val="DefaultParagraphFont"/>
    <w:uiPriority w:val="99"/>
    <w:semiHidden/>
    <w:rsid w:val="00BA4E25"/>
    <w:rPr>
      <w:color w:val="808080"/>
    </w:rPr>
  </w:style>
  <w:style w:type="paragraph" w:customStyle="1" w:styleId="Output">
    <w:name w:val="Output"/>
    <w:basedOn w:val="Normal"/>
    <w:next w:val="Normal"/>
    <w:qFormat/>
    <w:rsid w:val="00EB1757"/>
    <w:pPr>
      <w:shd w:val="clear" w:color="auto" w:fill="000000"/>
      <w:spacing w:line="240" w:lineRule="auto"/>
    </w:pPr>
    <w:rPr>
      <w:rFonts w:ascii="Lucida Console" w:hAnsi="Lucida Console"/>
      <w:color w:val="FFFFFF"/>
    </w:rPr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FF0000" w:themeColor="text1"/>
        <w:left w:val="single" w:sz="4" w:space="0" w:color="FF0000" w:themeColor="text1"/>
        <w:bottom w:val="single" w:sz="4" w:space="0" w:color="FF0000" w:themeColor="text1"/>
        <w:right w:val="single" w:sz="4" w:space="0" w:color="FF0000" w:themeColor="text1"/>
        <w:insideH w:val="single" w:sz="4" w:space="0" w:color="FF0000" w:themeColor="text1"/>
        <w:insideV w:val="single" w:sz="4" w:space="0" w:color="FF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ney\Desktop\Works%20in%20Progress\Templates\DTSLab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0000"/>
      </a:dk1>
      <a:lt1>
        <a:srgbClr val="00FF00"/>
      </a:lt1>
      <a:dk2>
        <a:srgbClr val="0000FF"/>
      </a:dk2>
      <a:lt2>
        <a:srgbClr val="FFFF00"/>
      </a:lt2>
      <a:accent1>
        <a:srgbClr val="00FFFF"/>
      </a:accent1>
      <a:accent2>
        <a:srgbClr val="FF00FF"/>
      </a:accent2>
      <a:accent3>
        <a:srgbClr val="FF8000"/>
      </a:accent3>
      <a:accent4>
        <a:srgbClr val="00FF80"/>
      </a:accent4>
      <a:accent5>
        <a:srgbClr val="8000FF"/>
      </a:accent5>
      <a:accent6>
        <a:srgbClr val="0080FF"/>
      </a:accent6>
      <a:hlink>
        <a:srgbClr val="0000FF"/>
      </a:hlink>
      <a:folHlink>
        <a:srgbClr val="80FF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A58E0-0313-4E9D-A725-161EB07C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DTSLabTemplate.dotx</Template>
  <TotalTime>24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 Lab 8</vt:lpstr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Lab 8</dc:title>
  <dc:subject>bit streams</dc:subject>
  <dc:creator>Rodney Stoeffler</dc:creator>
  <dc:description>Property of Full Sail University,_x000d_
Data Structures (GDD250)</dc:description>
  <cp:lastModifiedBy>Rodney Stoeffler</cp:lastModifiedBy>
  <cp:revision>21</cp:revision>
  <dcterms:created xsi:type="dcterms:W3CDTF">2010-10-08T01:00:00Z</dcterms:created>
  <dcterms:modified xsi:type="dcterms:W3CDTF">2019-01-25T20:10:00Z</dcterms:modified>
  <cp:version>1</cp:version>
</cp:coreProperties>
</file>