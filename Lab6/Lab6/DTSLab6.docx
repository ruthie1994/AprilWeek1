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382" w:rsidRDefault="00BD0382" w:rsidP="00F77953">
      <w:pPr>
        <w:pStyle w:val="Title"/>
      </w:pPr>
      <w:r w:rsidRPr="00BD0382"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619125</wp:posOffset>
            </wp:positionH>
            <wp:positionV relativeFrom="page">
              <wp:posOffset>390525</wp:posOffset>
            </wp:positionV>
            <wp:extent cx="1638300" cy="86677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75D9">
        <w:t>DTS Lab 6</w:t>
      </w:r>
      <w:r w:rsidR="00F77953">
        <w:br/>
      </w:r>
      <w:r w:rsidR="00F575D9">
        <w:rPr>
          <w:rStyle w:val="SubtitleChar"/>
        </w:rPr>
        <w:t>binary search tree</w:t>
      </w:r>
    </w:p>
    <w:p w:rsidR="00C77558" w:rsidRDefault="00C77558"/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pacing w:val="15"/>
          <w:position w:val="10"/>
          <w:sz w:val="22"/>
          <w:szCs w:val="22"/>
        </w:rPr>
        <w:id w:val="1946893"/>
        <w:docPartObj>
          <w:docPartGallery w:val="Table of Contents"/>
          <w:docPartUnique/>
        </w:docPartObj>
      </w:sdtPr>
      <w:sdtEndPr>
        <w:rPr>
          <w:b/>
          <w:color w:val="4F6228" w:themeColor="accent3" w:themeShade="80"/>
        </w:rPr>
      </w:sdtEndPr>
      <w:sdtContent>
        <w:p w:rsidR="00BD0382" w:rsidRDefault="00BD0382">
          <w:pPr>
            <w:pStyle w:val="TOCHeading"/>
          </w:pPr>
          <w:r>
            <w:t>Contents</w:t>
          </w:r>
        </w:p>
        <w:p w:rsidR="00A90A9F" w:rsidRPr="00A90A9F" w:rsidRDefault="00A90A9F">
          <w:pPr>
            <w:pStyle w:val="TOC1"/>
            <w:tabs>
              <w:tab w:val="right" w:leader="dot" w:pos="9350"/>
            </w:tabs>
            <w:rPr>
              <w:b/>
              <w:color w:val="4F6228" w:themeColor="accent3" w:themeShade="80"/>
              <w:sz w:val="24"/>
              <w:szCs w:val="24"/>
            </w:rPr>
          </w:pPr>
        </w:p>
        <w:p w:rsidR="0040253B" w:rsidRDefault="00FA1D72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r w:rsidRPr="00A90A9F">
            <w:rPr>
              <w:b/>
              <w:color w:val="4F6228" w:themeColor="accent3" w:themeShade="80"/>
              <w:sz w:val="24"/>
              <w:szCs w:val="24"/>
            </w:rPr>
            <w:fldChar w:fldCharType="begin"/>
          </w:r>
          <w:r w:rsidR="00BD0382" w:rsidRPr="00A90A9F">
            <w:rPr>
              <w:b/>
              <w:color w:val="4F6228" w:themeColor="accent3" w:themeShade="80"/>
              <w:sz w:val="24"/>
              <w:szCs w:val="24"/>
            </w:rPr>
            <w:instrText xml:space="preserve"> TOC \o "1-3" \h \z \u </w:instrText>
          </w:r>
          <w:r w:rsidRPr="00A90A9F">
            <w:rPr>
              <w:b/>
              <w:color w:val="4F6228" w:themeColor="accent3" w:themeShade="80"/>
              <w:sz w:val="24"/>
              <w:szCs w:val="24"/>
            </w:rPr>
            <w:fldChar w:fldCharType="separate"/>
          </w:r>
          <w:hyperlink w:anchor="_Toc358034623" w:history="1">
            <w:r w:rsidR="0040253B" w:rsidRPr="00761436">
              <w:rPr>
                <w:rStyle w:val="Hyperlink"/>
                <w:noProof/>
              </w:rPr>
              <w:t>Objective</w:t>
            </w:r>
            <w:r w:rsidR="004025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253B">
              <w:rPr>
                <w:noProof/>
                <w:webHidden/>
              </w:rPr>
              <w:instrText xml:space="preserve"> PAGEREF _Toc358034623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53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53B" w:rsidRDefault="00FA1D72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624" w:history="1">
            <w:r w:rsidR="0040253B" w:rsidRPr="00761436">
              <w:rPr>
                <w:rStyle w:val="Hyperlink"/>
                <w:noProof/>
              </w:rPr>
              <w:t>Prototypes</w:t>
            </w:r>
            <w:r w:rsidR="004025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253B">
              <w:rPr>
                <w:noProof/>
                <w:webHidden/>
              </w:rPr>
              <w:instrText xml:space="preserve"> PAGEREF _Toc358034624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53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53B" w:rsidRDefault="00FA1D72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625" w:history="1">
            <w:r w:rsidR="0040253B" w:rsidRPr="00761436">
              <w:rPr>
                <w:rStyle w:val="Hyperlink"/>
                <w:noProof/>
              </w:rPr>
              <w:t>Desired Output</w:t>
            </w:r>
            <w:r w:rsidR="004025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253B">
              <w:rPr>
                <w:noProof/>
                <w:webHidden/>
              </w:rPr>
              <w:instrText xml:space="preserve"> PAGEREF _Toc358034625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5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53B" w:rsidRDefault="00FA1D72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626" w:history="1">
            <w:r w:rsidR="0040253B" w:rsidRPr="00761436">
              <w:rPr>
                <w:rStyle w:val="Hyperlink"/>
                <w:noProof/>
              </w:rPr>
              <w:t>Submission</w:t>
            </w:r>
            <w:r w:rsidR="004025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253B">
              <w:rPr>
                <w:noProof/>
                <w:webHidden/>
              </w:rPr>
              <w:instrText xml:space="preserve"> PAGEREF _Toc358034626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5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382" w:rsidRPr="00A90A9F" w:rsidRDefault="00FA1D72">
          <w:pPr>
            <w:rPr>
              <w:b/>
              <w:color w:val="4F6228" w:themeColor="accent3" w:themeShade="80"/>
            </w:rPr>
          </w:pPr>
          <w:r w:rsidRPr="00A90A9F">
            <w:rPr>
              <w:b/>
              <w:color w:val="4F6228" w:themeColor="accent3" w:themeShade="80"/>
              <w:sz w:val="24"/>
              <w:szCs w:val="24"/>
            </w:rPr>
            <w:fldChar w:fldCharType="end"/>
          </w:r>
        </w:p>
      </w:sdtContent>
    </w:sdt>
    <w:p w:rsidR="00BD0382" w:rsidRDefault="00BD0382"/>
    <w:p w:rsidR="00BD0382" w:rsidRDefault="00BD0382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C77558" w:rsidRDefault="00C77558">
      <w:pP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40"/>
          <w:szCs w:val="28"/>
        </w:rPr>
      </w:pPr>
      <w:r>
        <w:br w:type="page"/>
      </w:r>
    </w:p>
    <w:p w:rsidR="009E187D" w:rsidRPr="009E187D" w:rsidRDefault="009E187D" w:rsidP="009E187D">
      <w:pPr>
        <w:pStyle w:val="Heading1"/>
      </w:pPr>
      <w:bookmarkStart w:id="0" w:name="_Toc273646736"/>
      <w:bookmarkStart w:id="1" w:name="_Toc358034623"/>
      <w:r w:rsidRPr="009E187D">
        <w:lastRenderedPageBreak/>
        <w:t>Objective</w:t>
      </w:r>
      <w:bookmarkEnd w:id="0"/>
      <w:bookmarkEnd w:id="1"/>
    </w:p>
    <w:p w:rsidR="006C71F7" w:rsidRDefault="006C71F7" w:rsidP="009E187D">
      <w:pPr>
        <w:rPr>
          <w:rFonts w:eastAsia="ＭＳ 明朝" w:cs="Times New Roman"/>
          <w:lang w:eastAsia="ar-SA"/>
        </w:rPr>
      </w:pPr>
      <w:r>
        <w:rPr>
          <w:rFonts w:eastAsia="ＭＳ 明朝" w:cs="Times New Roman"/>
          <w:lang w:eastAsia="ar-SA"/>
        </w:rPr>
        <w:t xml:space="preserve">Implement a Binary Search Tree </w:t>
      </w:r>
      <w:r w:rsidR="00B45225">
        <w:rPr>
          <w:rFonts w:eastAsia="ＭＳ 明朝" w:cs="Times New Roman"/>
          <w:lang w:eastAsia="ar-SA"/>
        </w:rPr>
        <w:t>template class</w:t>
      </w:r>
      <w:r>
        <w:rPr>
          <w:rFonts w:eastAsia="ＭＳ 明朝" w:cs="Times New Roman"/>
          <w:lang w:eastAsia="ar-SA"/>
        </w:rPr>
        <w:t xml:space="preserve"> </w:t>
      </w:r>
      <w:r w:rsidRPr="00B45225">
        <w:rPr>
          <w:rFonts w:eastAsia="ＭＳ 明朝" w:cs="Times New Roman"/>
          <w:i/>
          <w:lang w:eastAsia="ar-SA"/>
        </w:rPr>
        <w:t>BST</w:t>
      </w:r>
      <w:r>
        <w:rPr>
          <w:rFonts w:eastAsia="ＭＳ 明朝" w:cs="Times New Roman"/>
          <w:lang w:eastAsia="ar-SA"/>
        </w:rPr>
        <w:t>.</w:t>
      </w:r>
    </w:p>
    <w:p w:rsidR="009E187D" w:rsidRDefault="006C71F7" w:rsidP="009E187D">
      <w:pPr>
        <w:rPr>
          <w:rFonts w:eastAsia="ＭＳ 明朝" w:cs="Times New Roman"/>
          <w:i/>
          <w:lang w:eastAsia="ar-SA"/>
        </w:rPr>
      </w:pPr>
      <w:r>
        <w:rPr>
          <w:rFonts w:eastAsia="ＭＳ 明朝" w:cs="Times New Roman"/>
          <w:lang w:eastAsia="ar-SA"/>
        </w:rPr>
        <w:t xml:space="preserve"> Place all your code in a file named </w:t>
      </w:r>
      <w:r>
        <w:rPr>
          <w:rFonts w:eastAsia="ＭＳ 明朝" w:cs="Times New Roman"/>
          <w:i/>
          <w:lang w:eastAsia="ar-SA"/>
        </w:rPr>
        <w:t>BST.h</w:t>
      </w:r>
    </w:p>
    <w:p w:rsidR="00E80752" w:rsidRDefault="00E80752" w:rsidP="00E80752">
      <w:pPr>
        <w:pStyle w:val="Heading1"/>
      </w:pPr>
      <w:r>
        <w:t>Data Members</w:t>
      </w:r>
    </w:p>
    <w:p w:rsidR="00E80752" w:rsidRDefault="00E80752" w:rsidP="009E187D">
      <w:r>
        <w:t xml:space="preserve">The BST class will have the following </w:t>
      </w:r>
      <w:r w:rsidR="00780C66">
        <w:t>private data members:</w:t>
      </w:r>
    </w:p>
    <w:p w:rsidR="00780C66" w:rsidRPr="00E80752" w:rsidRDefault="00780C66" w:rsidP="00780C66">
      <w:pPr>
        <w:pStyle w:val="CodeSection"/>
      </w:pPr>
      <w:r>
        <w:t>Node* root = nullptr;</w:t>
      </w:r>
    </w:p>
    <w:p w:rsidR="009E187D" w:rsidRDefault="009E187D" w:rsidP="009E187D">
      <w:pPr>
        <w:pStyle w:val="Heading1"/>
      </w:pPr>
      <w:bookmarkStart w:id="2" w:name="_Toc231119869"/>
      <w:bookmarkStart w:id="3" w:name="_Toc231198202"/>
      <w:bookmarkStart w:id="4" w:name="_Toc231200076"/>
      <w:bookmarkStart w:id="5" w:name="_Toc233543971"/>
      <w:bookmarkStart w:id="6" w:name="_Toc273646737"/>
      <w:bookmarkStart w:id="7" w:name="_Toc358034624"/>
      <w:r w:rsidRPr="009E187D">
        <w:t>Prototypes</w:t>
      </w:r>
      <w:bookmarkEnd w:id="2"/>
      <w:bookmarkEnd w:id="3"/>
      <w:bookmarkEnd w:id="4"/>
      <w:bookmarkEnd w:id="5"/>
      <w:bookmarkEnd w:id="6"/>
      <w:bookmarkEnd w:id="7"/>
    </w:p>
    <w:p w:rsidR="002367AB" w:rsidRDefault="00B45225" w:rsidP="002367AB">
      <w:r>
        <w:t>The BST class will have the following public interface:</w:t>
      </w:r>
    </w:p>
    <w:p w:rsidR="00B45225" w:rsidRDefault="00B45225" w:rsidP="00B45225">
      <w:pPr>
        <w:pStyle w:val="CodeSection"/>
      </w:pPr>
      <w:r>
        <w:br/>
      </w:r>
      <w:r w:rsidRPr="00BD5DD1">
        <w:t>///////////////////////////////////////////////</w:t>
      </w:r>
      <w:r>
        <w:t>//////////////////////////////</w:t>
      </w:r>
      <w:r>
        <w:br/>
      </w:r>
      <w:r w:rsidRPr="00BD5DD1">
        <w:t>// Function : Constuctor</w:t>
      </w:r>
      <w:r>
        <w:br/>
      </w:r>
      <w:r w:rsidRPr="00BD5DD1">
        <w:t xml:space="preserve">// Notes : </w:t>
      </w:r>
      <w:r w:rsidR="00780C66">
        <w:t>does nothing</w:t>
      </w:r>
      <w:r>
        <w:br/>
      </w:r>
      <w:r w:rsidRPr="00BD5DD1">
        <w:t>/////////////////////////////////////////////</w:t>
      </w:r>
      <w:r>
        <w:t>//////////////////////////////</w:t>
      </w:r>
      <w:r w:rsidRPr="00BD5DD1">
        <w:t>//</w:t>
      </w:r>
      <w:r>
        <w:br/>
      </w:r>
      <w:r w:rsidRPr="00BD5DD1">
        <w:t>BST()</w:t>
      </w:r>
      <w:r>
        <w:br/>
      </w:r>
      <w:r>
        <w:br/>
      </w:r>
      <w:r w:rsidRPr="00BD5DD1">
        <w:t>/////////////////////////////////////////////</w:t>
      </w:r>
      <w:r>
        <w:t>//////////////////////////////</w:t>
      </w:r>
      <w:r w:rsidRPr="00BD5DD1">
        <w:t>//</w:t>
      </w:r>
      <w:r>
        <w:br/>
      </w:r>
      <w:r w:rsidRPr="00BD5DD1">
        <w:t>// Function : Destructor</w:t>
      </w:r>
      <w:r>
        <w:br/>
      </w:r>
      <w:r w:rsidRPr="00BD5DD1">
        <w:t xml:space="preserve">// Notes : </w:t>
      </w:r>
      <w:r w:rsidR="00780C66">
        <w:t>deletes each node in the tree recursively</w:t>
      </w:r>
      <w:r>
        <w:br/>
      </w:r>
      <w:r w:rsidRPr="00BD5DD1">
        <w:t>///////////////////////////////////////////</w:t>
      </w:r>
      <w:r>
        <w:t>//////////////////////////////</w:t>
      </w:r>
      <w:r w:rsidRPr="00BD5DD1">
        <w:t>////</w:t>
      </w:r>
      <w:r>
        <w:br/>
      </w:r>
      <w:r w:rsidRPr="00BD5DD1">
        <w:t>~BST()</w:t>
      </w:r>
      <w:r>
        <w:br/>
      </w:r>
      <w:r>
        <w:br/>
      </w:r>
      <w:r w:rsidRPr="00BD5DD1">
        <w:t>/////////////////////////////////////////////</w:t>
      </w:r>
      <w:r>
        <w:t>//////////////////////////////</w:t>
      </w:r>
      <w:r w:rsidRPr="00BD5DD1">
        <w:t>//</w:t>
      </w:r>
      <w:r>
        <w:br/>
        <w:t>// Function : assignment operator</w:t>
      </w:r>
      <w:r w:rsidR="00780C66">
        <w:br/>
        <w:t>// Notes: Deep copy of that tree. Starting at that root, recursively</w:t>
      </w:r>
      <w:r w:rsidR="00780C66">
        <w:br/>
        <w:t>//</w:t>
      </w:r>
      <w:r w:rsidR="00780C66">
        <w:tab/>
      </w:r>
      <w:r w:rsidR="00780C66">
        <w:tab/>
        <w:t>call insert in a helper function</w:t>
      </w:r>
      <w:r>
        <w:br/>
      </w:r>
      <w:r w:rsidRPr="00BD5DD1">
        <w:t>/////////////////////////////////////////////</w:t>
      </w:r>
      <w:r>
        <w:t>//////////////////////////////</w:t>
      </w:r>
      <w:r w:rsidRPr="00BD5DD1">
        <w:t>//</w:t>
      </w:r>
      <w:r>
        <w:br/>
        <w:t>BST&amp; operator=(const BST&amp; that);</w:t>
      </w:r>
      <w:r>
        <w:br/>
      </w:r>
      <w:r>
        <w:br/>
      </w:r>
      <w:r w:rsidRPr="00BD5DD1">
        <w:t>/////////////////////////////////////////////</w:t>
      </w:r>
      <w:r>
        <w:t>//////////////////////////////</w:t>
      </w:r>
      <w:r w:rsidRPr="00BD5DD1">
        <w:t>//</w:t>
      </w:r>
      <w:r>
        <w:br/>
        <w:t>// Function: copy constructor</w:t>
      </w:r>
      <w:r w:rsidR="00780C66">
        <w:br/>
        <w:t>// Notes:</w:t>
      </w:r>
      <w:r w:rsidR="00780C66">
        <w:tab/>
        <w:t>call assignment operator</w:t>
      </w:r>
      <w:r>
        <w:br/>
      </w:r>
      <w:r w:rsidRPr="00BD5DD1">
        <w:t>/////////////////////////////////////////////</w:t>
      </w:r>
      <w:r>
        <w:t>//////////////////////////////</w:t>
      </w:r>
      <w:r w:rsidRPr="00BD5DD1">
        <w:t>//</w:t>
      </w:r>
      <w:r>
        <w:br/>
        <w:t>BST(const BST&amp; that);</w:t>
      </w:r>
      <w:r>
        <w:br/>
      </w:r>
      <w:r>
        <w:br/>
      </w:r>
      <w:r w:rsidRPr="00BD5DD1">
        <w:t>/////////////////////////////////////////////</w:t>
      </w:r>
      <w:r>
        <w:t>//////////////////////////////</w:t>
      </w:r>
      <w:r w:rsidRPr="00BD5DD1">
        <w:t>//</w:t>
      </w:r>
      <w:r>
        <w:br/>
      </w:r>
      <w:r w:rsidRPr="00BD5DD1">
        <w:t>// Function : insert</w:t>
      </w:r>
      <w:r>
        <w:br/>
      </w:r>
      <w:r w:rsidRPr="00BD5DD1">
        <w:t>// Parameters :  v - the item to insert</w:t>
      </w:r>
      <w:r w:rsidR="00780C66">
        <w:t xml:space="preserve"> into the tree</w:t>
      </w:r>
      <w:r w:rsidRPr="00BD5DD1">
        <w:t xml:space="preserve"> </w:t>
      </w:r>
      <w:r>
        <w:br/>
      </w:r>
      <w:r w:rsidRPr="00BD5DD1">
        <w:t>///////////////////////////////////////////</w:t>
      </w:r>
      <w:r>
        <w:t>//////////////////////////////</w:t>
      </w:r>
      <w:r w:rsidRPr="00BD5DD1">
        <w:t>////</w:t>
      </w:r>
      <w:r>
        <w:br/>
      </w:r>
      <w:r w:rsidRPr="00BD5DD1">
        <w:t>void insert(const Type&amp; v)</w:t>
      </w:r>
      <w:r>
        <w:br/>
      </w:r>
      <w:r>
        <w:br/>
      </w:r>
      <w:r w:rsidRPr="00BD5DD1">
        <w:t>/////////////////////////////////////////////</w:t>
      </w:r>
      <w:r>
        <w:t>//////////////////////////////</w:t>
      </w:r>
      <w:r w:rsidRPr="00BD5DD1">
        <w:t>//</w:t>
      </w:r>
      <w:r>
        <w:br/>
      </w:r>
      <w:r w:rsidRPr="00BD5DD1">
        <w:t>// Function : findAndRemove</w:t>
      </w:r>
      <w:r>
        <w:br/>
      </w:r>
      <w:r w:rsidRPr="00BD5DD1">
        <w:lastRenderedPageBreak/>
        <w:t>// Parameters : v - the item to find (and remove if it is found)</w:t>
      </w:r>
      <w:r>
        <w:br/>
      </w:r>
      <w:r w:rsidRPr="00BD5DD1">
        <w:t>// Return : bool - true if the item was removed, false otherwise</w:t>
      </w:r>
      <w:r w:rsidR="00780C66">
        <w:br/>
        <w:t>// Notes: Find the correct node first, then children cases:</w:t>
      </w:r>
      <w:r w:rsidR="00780C66">
        <w:br/>
        <w:t>//</w:t>
      </w:r>
      <w:r w:rsidR="00780C66">
        <w:tab/>
      </w:r>
      <w:r w:rsidR="00780C66">
        <w:tab/>
        <w:t>A) 2 children ("fix" tree)</w:t>
      </w:r>
      <w:r w:rsidR="00780C66">
        <w:br/>
        <w:t>//</w:t>
      </w:r>
      <w:r w:rsidR="00780C66">
        <w:tab/>
      </w:r>
      <w:r w:rsidR="00780C66">
        <w:tab/>
        <w:t>B) 0 children</w:t>
      </w:r>
      <w:r w:rsidR="00780C66">
        <w:br/>
        <w:t>//</w:t>
      </w:r>
      <w:r w:rsidR="00780C66">
        <w:tab/>
      </w:r>
      <w:r w:rsidR="00780C66">
        <w:tab/>
        <w:t>C) 1 children</w:t>
      </w:r>
      <w:r>
        <w:br/>
      </w:r>
      <w:r w:rsidRPr="00BD5DD1">
        <w:t>///////////////////////////////////////////</w:t>
      </w:r>
      <w:r>
        <w:t>//////////////////////////////</w:t>
      </w:r>
      <w:r w:rsidRPr="00BD5DD1">
        <w:t>////</w:t>
      </w:r>
      <w:r>
        <w:br/>
      </w:r>
      <w:r w:rsidRPr="00BD5DD1">
        <w:t>bool findAndRemove(const Type&amp; v)</w:t>
      </w:r>
      <w:r>
        <w:br/>
      </w:r>
    </w:p>
    <w:p w:rsidR="00B45225" w:rsidRDefault="00B45225" w:rsidP="00B45225"/>
    <w:p w:rsidR="00B45225" w:rsidRDefault="00B45225" w:rsidP="00B45225"/>
    <w:p w:rsidR="00B45225" w:rsidRPr="002367AB" w:rsidRDefault="00B45225" w:rsidP="00B45225">
      <w:pPr>
        <w:pStyle w:val="CodeSection"/>
      </w:pPr>
      <w:r>
        <w:br/>
      </w:r>
      <w:r w:rsidRPr="00BD5DD1">
        <w:t>/////////////////////////////////////////////</w:t>
      </w:r>
      <w:r>
        <w:t>//////////////////////////////</w:t>
      </w:r>
      <w:r w:rsidRPr="00BD5DD1">
        <w:t>//</w:t>
      </w:r>
      <w:r>
        <w:br/>
      </w:r>
      <w:r w:rsidRPr="00BD5DD1">
        <w:t>// Function : find</w:t>
      </w:r>
      <w:r>
        <w:br/>
      </w:r>
      <w:r w:rsidRPr="00BD5DD1">
        <w:t>// Parameters : v - the item to find</w:t>
      </w:r>
      <w:r>
        <w:br/>
      </w:r>
      <w:r w:rsidRPr="00BD5DD1">
        <w:t>// Return : bool - true if the item was found, false otherwise</w:t>
      </w:r>
      <w:r w:rsidR="00780C66">
        <w:br/>
        <w:t>// Notes: Does not need to be recursive</w:t>
      </w:r>
      <w:r>
        <w:br/>
      </w:r>
      <w:r w:rsidRPr="00BD5DD1">
        <w:t>///////////////////////////////////////////</w:t>
      </w:r>
      <w:r>
        <w:t>//////////////////////////////</w:t>
      </w:r>
      <w:r w:rsidRPr="00BD5DD1">
        <w:t>////</w:t>
      </w:r>
      <w:r>
        <w:br/>
      </w:r>
      <w:r w:rsidRPr="00BD5DD1">
        <w:t>bool find(const Type&amp; v) const</w:t>
      </w:r>
      <w:r>
        <w:br/>
      </w:r>
      <w:r>
        <w:br/>
      </w:r>
      <w:r>
        <w:br/>
      </w:r>
      <w:r w:rsidRPr="00BD5DD1">
        <w:t>/////////////////////////////////////////////</w:t>
      </w:r>
      <w:r>
        <w:t>//////////////////////////////</w:t>
      </w:r>
      <w:r w:rsidRPr="00BD5DD1">
        <w:t>//</w:t>
      </w:r>
      <w:r>
        <w:br/>
      </w:r>
      <w:r w:rsidRPr="00BD5DD1">
        <w:t>// Function : clear</w:t>
      </w:r>
      <w:r>
        <w:br/>
      </w:r>
      <w:r w:rsidRPr="00BD5DD1">
        <w:t xml:space="preserve">// Notes : </w:t>
      </w:r>
      <w:r w:rsidR="00780C66">
        <w:t>Make helper function to recursively delete each node in a</w:t>
      </w:r>
      <w:r w:rsidR="00780C66">
        <w:br/>
        <w:t>//</w:t>
      </w:r>
      <w:r w:rsidR="00780C66">
        <w:tab/>
      </w:r>
      <w:r w:rsidR="00780C66">
        <w:tab/>
        <w:t>post-order</w:t>
      </w:r>
      <w:r>
        <w:br/>
      </w:r>
      <w:r w:rsidRPr="00BD5DD1">
        <w:t>///////////////////////////////////////////</w:t>
      </w:r>
      <w:r>
        <w:t>//////////////////////////////</w:t>
      </w:r>
      <w:r w:rsidRPr="00BD5DD1">
        <w:t>////</w:t>
      </w:r>
      <w:r>
        <w:br/>
      </w:r>
      <w:r w:rsidRPr="00BD5DD1">
        <w:t>void clear()</w:t>
      </w:r>
      <w:r>
        <w:br/>
      </w:r>
      <w:r>
        <w:br/>
      </w:r>
      <w:r w:rsidRPr="00BD5DD1">
        <w:t>/////////////////////////////////////////////</w:t>
      </w:r>
      <w:r>
        <w:t>//////////////////////////////</w:t>
      </w:r>
      <w:r w:rsidRPr="00BD5DD1">
        <w:t>//</w:t>
      </w:r>
      <w:r>
        <w:br/>
      </w:r>
      <w:r w:rsidRPr="00BD5DD1">
        <w:t>// Function : printInOrder</w:t>
      </w:r>
      <w:r>
        <w:br/>
      </w:r>
      <w:r w:rsidRPr="00BD5DD1">
        <w:t>// Notes : prints the contents of the BST to the screen, in ascending order</w:t>
      </w:r>
      <w:r w:rsidR="00E673D1">
        <w:br/>
        <w:t>//</w:t>
      </w:r>
      <w:r w:rsidR="00E673D1">
        <w:tab/>
      </w:r>
      <w:r w:rsidR="00E673D1">
        <w:tab/>
        <w:t>using resursive helper function</w:t>
      </w:r>
      <w:r>
        <w:br/>
      </w:r>
      <w:r w:rsidRPr="00BD5DD1">
        <w:t>///////////////////////////////////////////</w:t>
      </w:r>
      <w:r>
        <w:t>//////////////////////////////</w:t>
      </w:r>
      <w:r w:rsidRPr="00BD5DD1">
        <w:t>////</w:t>
      </w:r>
      <w:r>
        <w:br/>
      </w:r>
      <w:r w:rsidRPr="00BD5DD1">
        <w:t>void printInOrder() const</w:t>
      </w:r>
      <w:r>
        <w:br/>
      </w:r>
    </w:p>
    <w:p w:rsidR="009E187D" w:rsidRDefault="009E187D" w:rsidP="00A90A9F">
      <w:pPr>
        <w:pStyle w:val="Heading1"/>
      </w:pPr>
      <w:bookmarkStart w:id="8" w:name="_Toc231200081"/>
      <w:bookmarkStart w:id="9" w:name="_Toc233543974"/>
      <w:bookmarkStart w:id="10" w:name="_Toc273646738"/>
      <w:bookmarkStart w:id="11" w:name="_Toc358034625"/>
      <w:r w:rsidRPr="009E187D">
        <w:t>Desired Output</w:t>
      </w:r>
      <w:bookmarkEnd w:id="8"/>
      <w:bookmarkEnd w:id="9"/>
      <w:bookmarkEnd w:id="10"/>
      <w:bookmarkEnd w:id="11"/>
    </w:p>
    <w:p w:rsidR="002367AB" w:rsidRDefault="00392CE0" w:rsidP="002367AB">
      <w:pPr>
        <w:rPr>
          <w:rFonts w:cs="Times New Roman"/>
          <w:szCs w:val="24"/>
        </w:rPr>
      </w:pPr>
      <w:r w:rsidRPr="00401FF1">
        <w:rPr>
          <w:rFonts w:cs="Times New Roman"/>
          <w:szCs w:val="24"/>
        </w:rPr>
        <w:t xml:space="preserve">Compile and run your code with the </w:t>
      </w:r>
      <w:r w:rsidRPr="00DC018B">
        <w:rPr>
          <w:rFonts w:cs="Times New Roman"/>
          <w:szCs w:val="24"/>
        </w:rPr>
        <w:t>DTSLab6.cpp</w:t>
      </w:r>
      <w:r w:rsidR="00DC018B">
        <w:rPr>
          <w:rFonts w:cs="Times New Roman"/>
          <w:szCs w:val="24"/>
        </w:rPr>
        <w:t xml:space="preserve"> file provided via FSO</w:t>
      </w:r>
      <w:r w:rsidRPr="00401FF1">
        <w:rPr>
          <w:rFonts w:cs="Times New Roman"/>
          <w:szCs w:val="24"/>
        </w:rPr>
        <w:t>. Your console output should match the following block identically:</w:t>
      </w:r>
    </w:p>
    <w:p w:rsidR="007A20AD" w:rsidRDefault="007A20AD" w:rsidP="0074466D">
      <w:pPr>
        <w:pStyle w:val="Output"/>
        <w:rPr>
          <w:lang w:bidi="ar-SA"/>
        </w:rPr>
      </w:pPr>
      <w:r>
        <w:rPr>
          <w:lang w:bidi="ar-SA"/>
        </w:rPr>
        <w:t>**********************************************************************</w:t>
      </w:r>
      <w:r>
        <w:rPr>
          <w:lang w:bidi="ar-SA"/>
        </w:rPr>
        <w:br/>
        <w:t>**                              LAB 6:                              **</w:t>
      </w:r>
      <w:r>
        <w:rPr>
          <w:lang w:bidi="ar-SA"/>
        </w:rPr>
        <w:br/>
        <w:t>**********************************************************************</w:t>
      </w:r>
      <w:r>
        <w:rPr>
          <w:lang w:bidi="ar-SA"/>
        </w:rPr>
        <w:br/>
      </w:r>
      <w:r>
        <w:rPr>
          <w:lang w:bidi="ar-SA"/>
        </w:rPr>
        <w:br/>
        <w:t>*** TEST 1 ***</w:t>
      </w:r>
      <w:r>
        <w:rPr>
          <w:lang w:bidi="ar-SA"/>
        </w:rPr>
        <w:br/>
        <w:t xml:space="preserve">20 25 30 35 40 45 50 55 60 65 70 75 77 80 85 </w:t>
      </w:r>
      <w:r>
        <w:rPr>
          <w:lang w:bidi="ar-SA"/>
        </w:rPr>
        <w:br/>
      </w:r>
      <w:r>
        <w:rPr>
          <w:lang w:bidi="ar-SA"/>
        </w:rPr>
        <w:br/>
      </w:r>
      <w:r>
        <w:rPr>
          <w:lang w:bidi="ar-SA"/>
        </w:rPr>
        <w:br/>
        <w:t>*** TEST 2 ***</w:t>
      </w:r>
      <w:r>
        <w:rPr>
          <w:lang w:bidi="ar-SA"/>
        </w:rPr>
        <w:br/>
      </w:r>
      <w:r>
        <w:rPr>
          <w:lang w:bidi="ar-SA"/>
        </w:rPr>
        <w:lastRenderedPageBreak/>
        <w:t xml:space="preserve">20 30 35 40 45 50 55 60 70 77 80 85 </w:t>
      </w:r>
      <w:r>
        <w:rPr>
          <w:lang w:bidi="ar-SA"/>
        </w:rPr>
        <w:br/>
        <w:t>The value 25 was not found..</w:t>
      </w:r>
      <w:r>
        <w:rPr>
          <w:lang w:bidi="ar-SA"/>
        </w:rPr>
        <w:br/>
        <w:t>The value 30 was found!</w:t>
      </w:r>
      <w:r>
        <w:rPr>
          <w:lang w:bidi="ar-SA"/>
        </w:rPr>
        <w:br/>
        <w:t>The value 35 was found!</w:t>
      </w:r>
      <w:r>
        <w:rPr>
          <w:lang w:bidi="ar-SA"/>
        </w:rPr>
        <w:br/>
        <w:t>The value 40 was found!</w:t>
      </w:r>
      <w:r>
        <w:rPr>
          <w:lang w:bidi="ar-SA"/>
        </w:rPr>
        <w:br/>
        <w:t>The value 45 was found!</w:t>
      </w:r>
      <w:r>
        <w:rPr>
          <w:lang w:bidi="ar-SA"/>
        </w:rPr>
        <w:br/>
        <w:t>The value 50 was found!</w:t>
      </w:r>
      <w:r>
        <w:rPr>
          <w:lang w:bidi="ar-SA"/>
        </w:rPr>
        <w:br/>
        <w:t>The value 55 was found!</w:t>
      </w:r>
      <w:r>
        <w:rPr>
          <w:lang w:bidi="ar-SA"/>
        </w:rPr>
        <w:br/>
        <w:t>The value 60 was found!</w:t>
      </w:r>
      <w:r>
        <w:rPr>
          <w:lang w:bidi="ar-SA"/>
        </w:rPr>
        <w:br/>
        <w:t>The value 65 was not found..</w:t>
      </w:r>
      <w:r>
        <w:rPr>
          <w:lang w:bidi="ar-SA"/>
        </w:rPr>
        <w:br/>
        <w:t>The value 70 was found!</w:t>
      </w:r>
      <w:r>
        <w:rPr>
          <w:lang w:bidi="ar-SA"/>
        </w:rPr>
        <w:br/>
        <w:t>The value 75 was not found..</w:t>
      </w:r>
      <w:r>
        <w:rPr>
          <w:lang w:bidi="ar-SA"/>
        </w:rPr>
        <w:br/>
        <w:t>The value 80 was found!</w:t>
      </w:r>
      <w:r>
        <w:rPr>
          <w:lang w:bidi="ar-SA"/>
        </w:rPr>
        <w:br/>
        <w:t>The value 85 was found!</w:t>
      </w:r>
      <w:r>
        <w:rPr>
          <w:lang w:bidi="ar-SA"/>
        </w:rPr>
        <w:br/>
      </w:r>
    </w:p>
    <w:p w:rsidR="007A20AD" w:rsidRPr="007A20AD" w:rsidRDefault="007A20AD" w:rsidP="007A20AD">
      <w:pPr>
        <w:rPr>
          <w:lang w:bidi="ar-SA"/>
        </w:rPr>
      </w:pPr>
    </w:p>
    <w:p w:rsidR="0074466D" w:rsidRDefault="007A20AD" w:rsidP="0074466D">
      <w:pPr>
        <w:pStyle w:val="Output"/>
        <w:rPr>
          <w:lang w:bidi="ar-SA"/>
        </w:rPr>
      </w:pPr>
      <w:r>
        <w:rPr>
          <w:lang w:bidi="ar-SA"/>
        </w:rPr>
        <w:br/>
        <w:t>*** TEST 3 ***</w:t>
      </w:r>
      <w:r>
        <w:rPr>
          <w:lang w:bidi="ar-SA"/>
        </w:rPr>
        <w:br/>
        <w:t xml:space="preserve">20 25 30 35 40 45 50 55 60 65 70 75 77 80 85 </w:t>
      </w:r>
      <w:r>
        <w:rPr>
          <w:lang w:bidi="ar-SA"/>
        </w:rPr>
        <w:br/>
        <w:t xml:space="preserve">20 25 30 35 40 45 50 55 60 65 70 75 77 80 85 </w:t>
      </w:r>
      <w:r>
        <w:rPr>
          <w:lang w:bidi="ar-SA"/>
        </w:rPr>
        <w:br/>
        <w:t xml:space="preserve">20 25 30 35 40 45 50 55 60 65 70 75 77 80 85 </w:t>
      </w:r>
      <w:r>
        <w:rPr>
          <w:lang w:bidi="ar-SA"/>
        </w:rPr>
        <w:br/>
        <w:t xml:space="preserve">20 25 30 35 40 45 50 55 60 65 70 75 77 80 85 </w:t>
      </w:r>
      <w:r>
        <w:rPr>
          <w:lang w:bidi="ar-SA"/>
        </w:rPr>
        <w:br/>
        <w:t xml:space="preserve">25 30 35 40 45 50 55 60 65 70 75 77 80 85 </w:t>
      </w:r>
      <w:r>
        <w:rPr>
          <w:lang w:bidi="ar-SA"/>
        </w:rPr>
        <w:br/>
        <w:t xml:space="preserve">25 30 35 40 45 50 55 60 65 75 77 80 85 </w:t>
      </w:r>
      <w:r>
        <w:rPr>
          <w:lang w:bidi="ar-SA"/>
        </w:rPr>
        <w:br/>
        <w:t xml:space="preserve">25 30 35 40 45 50 60 65 75 77 80 85 </w:t>
      </w:r>
      <w:r>
        <w:rPr>
          <w:lang w:bidi="ar-SA"/>
        </w:rPr>
        <w:br/>
        <w:t xml:space="preserve">25 30 35 40 45 50 60 65 75 80 85 </w:t>
      </w:r>
      <w:r>
        <w:rPr>
          <w:lang w:bidi="ar-SA"/>
        </w:rPr>
        <w:br/>
        <w:t xml:space="preserve">25 30 35 40 45 60 65 75 80 85 </w:t>
      </w:r>
      <w:r>
        <w:rPr>
          <w:lang w:bidi="ar-SA"/>
        </w:rPr>
        <w:br/>
        <w:t xml:space="preserve">25 35 40 45 60 65 75 80 85 </w:t>
      </w:r>
      <w:r>
        <w:rPr>
          <w:lang w:bidi="ar-SA"/>
        </w:rPr>
        <w:br/>
        <w:t xml:space="preserve">35 40 45 60 65 75 80 85 </w:t>
      </w:r>
      <w:r>
        <w:rPr>
          <w:lang w:bidi="ar-SA"/>
        </w:rPr>
        <w:br/>
        <w:t xml:space="preserve">40 45 60 65 75 80 85 </w:t>
      </w:r>
      <w:r>
        <w:rPr>
          <w:lang w:bidi="ar-SA"/>
        </w:rPr>
        <w:br/>
        <w:t xml:space="preserve">40 45 60 75 80 85 </w:t>
      </w:r>
      <w:r>
        <w:rPr>
          <w:lang w:bidi="ar-SA"/>
        </w:rPr>
        <w:br/>
        <w:t xml:space="preserve">40 45 60 75 80 </w:t>
      </w:r>
      <w:r>
        <w:rPr>
          <w:lang w:bidi="ar-SA"/>
        </w:rPr>
        <w:br/>
        <w:t xml:space="preserve">40 45 60 75 </w:t>
      </w:r>
      <w:r>
        <w:rPr>
          <w:lang w:bidi="ar-SA"/>
        </w:rPr>
        <w:br/>
        <w:t xml:space="preserve">45 60 75 </w:t>
      </w:r>
      <w:r>
        <w:rPr>
          <w:lang w:bidi="ar-SA"/>
        </w:rPr>
        <w:br/>
        <w:t xml:space="preserve">60 75 </w:t>
      </w:r>
      <w:r>
        <w:rPr>
          <w:lang w:bidi="ar-SA"/>
        </w:rPr>
        <w:br/>
        <w:t xml:space="preserve">75 </w:t>
      </w:r>
      <w:r>
        <w:rPr>
          <w:lang w:bidi="ar-SA"/>
        </w:rPr>
        <w:br/>
      </w:r>
      <w:r>
        <w:rPr>
          <w:lang w:bidi="ar-SA"/>
        </w:rPr>
        <w:br/>
      </w:r>
      <w:r>
        <w:rPr>
          <w:lang w:bidi="ar-SA"/>
        </w:rPr>
        <w:br/>
        <w:t>*** TEST 4 ***</w:t>
      </w:r>
      <w:r>
        <w:rPr>
          <w:lang w:bidi="ar-SA"/>
        </w:rPr>
        <w:br/>
        <w:t>4a:</w:t>
      </w:r>
      <w:r>
        <w:rPr>
          <w:lang w:bidi="ar-SA"/>
        </w:rPr>
        <w:br/>
        <w:t xml:space="preserve">a b c d e f g h i j k l m n o </w:t>
      </w:r>
      <w:r>
        <w:rPr>
          <w:lang w:bidi="ar-SA"/>
        </w:rPr>
        <w:br/>
        <w:t>4b:</w:t>
      </w:r>
      <w:r>
        <w:rPr>
          <w:lang w:bidi="ar-SA"/>
        </w:rPr>
        <w:br/>
        <w:t xml:space="preserve">a b c d e f g </w:t>
      </w:r>
      <w:r w:rsidR="00893C02">
        <w:rPr>
          <w:lang w:bidi="ar-SA"/>
        </w:rPr>
        <w:t xml:space="preserve">h i j k l m n o </w:t>
      </w:r>
      <w:r w:rsidR="00893C02">
        <w:rPr>
          <w:lang w:bidi="ar-SA"/>
        </w:rPr>
        <w:br/>
        <w:t>4c:</w:t>
      </w:r>
      <w:r w:rsidR="00893C02">
        <w:rPr>
          <w:lang w:bidi="ar-SA"/>
        </w:rPr>
        <w:br/>
        <w:t>a b c d e f</w:t>
      </w:r>
      <w:r>
        <w:rPr>
          <w:lang w:bidi="ar-SA"/>
        </w:rPr>
        <w:t xml:space="preserve"> g h i j k l m n o </w:t>
      </w:r>
      <w:r>
        <w:rPr>
          <w:lang w:bidi="ar-SA"/>
        </w:rPr>
        <w:br/>
        <w:t>4d:</w:t>
      </w:r>
      <w:r>
        <w:rPr>
          <w:lang w:bidi="ar-SA"/>
        </w:rPr>
        <w:br/>
      </w:r>
      <w:r>
        <w:rPr>
          <w:lang w:bidi="ar-SA"/>
        </w:rPr>
        <w:br/>
        <w:t>4e:</w:t>
      </w:r>
      <w:r>
        <w:rPr>
          <w:lang w:bidi="ar-SA"/>
        </w:rPr>
        <w:br/>
      </w:r>
    </w:p>
    <w:p w:rsidR="00B45225" w:rsidRPr="0074466D" w:rsidRDefault="0074466D" w:rsidP="007446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8"/>
          <w:szCs w:val="28"/>
          <w:lang w:bidi="ar-SA"/>
        </w:rPr>
      </w:pPr>
      <w:r>
        <w:rPr>
          <w:rFonts w:ascii="Lucida Console" w:hAnsi="Lucida Console" w:cs="Lucida Console"/>
          <w:color w:val="FFFFFF"/>
          <w:sz w:val="28"/>
          <w:szCs w:val="28"/>
          <w:lang w:bidi="ar-SA"/>
        </w:rPr>
        <w:t>4e:</w:t>
      </w:r>
    </w:p>
    <w:p w:rsidR="001F75D1" w:rsidRDefault="001F75D1">
      <w:pPr>
        <w:rPr>
          <w:rFonts w:asciiTheme="majorHAnsi" w:eastAsiaTheme="majorEastAsia" w:hAnsiTheme="majorHAnsi" w:cstheme="majorBidi"/>
          <w:b/>
          <w:bCs/>
          <w:color w:val="1D1B11" w:themeColor="background2" w:themeShade="1A"/>
          <w:sz w:val="40"/>
          <w:szCs w:val="28"/>
        </w:rPr>
      </w:pPr>
      <w:bookmarkStart w:id="12" w:name="_Toc358030296"/>
      <w:bookmarkStart w:id="13" w:name="_Toc358033603"/>
      <w:r>
        <w:br w:type="page"/>
      </w:r>
    </w:p>
    <w:p w:rsidR="00DF498C" w:rsidRPr="009E187D" w:rsidRDefault="00DF498C" w:rsidP="00DF498C">
      <w:pPr>
        <w:pStyle w:val="Heading1"/>
      </w:pPr>
      <w:bookmarkStart w:id="14" w:name="_Toc358034626"/>
      <w:r>
        <w:lastRenderedPageBreak/>
        <w:t>Submission</w:t>
      </w:r>
      <w:bookmarkEnd w:id="12"/>
      <w:bookmarkEnd w:id="13"/>
      <w:bookmarkEnd w:id="14"/>
    </w:p>
    <w:p w:rsidR="00DF498C" w:rsidRDefault="00DF498C" w:rsidP="00DF498C">
      <w:pPr>
        <w:pStyle w:val="NoSpacing"/>
      </w:pPr>
    </w:p>
    <w:p w:rsidR="00BD21C0" w:rsidRPr="004E538D" w:rsidRDefault="00BD21C0" w:rsidP="00BD21C0">
      <w:r>
        <w:t>To submit the</w:t>
      </w:r>
      <w:r w:rsidRPr="004E538D">
        <w:t xml:space="preserve"> lab assignment:</w:t>
      </w:r>
    </w:p>
    <w:p w:rsidR="00BD21C0" w:rsidRDefault="00BD21C0" w:rsidP="00BD21C0">
      <w:pPr>
        <w:pStyle w:val="ListParagraph"/>
        <w:numPr>
          <w:ilvl w:val="0"/>
          <w:numId w:val="1"/>
        </w:numPr>
      </w:pPr>
      <w:r>
        <w:t>Clean, build, and run Lab6.cpp with your BST.h file in Visual Studio (debug mode).</w:t>
      </w:r>
    </w:p>
    <w:p w:rsidR="00BD21C0" w:rsidRDefault="00BD21C0" w:rsidP="00BD21C0">
      <w:pPr>
        <w:pStyle w:val="ListParagraph"/>
        <w:numPr>
          <w:ilvl w:val="1"/>
          <w:numId w:val="1"/>
        </w:numPr>
      </w:pPr>
      <w:r>
        <w:t>clear up any warnings you encounter.</w:t>
      </w:r>
    </w:p>
    <w:p w:rsidR="00BD21C0" w:rsidRDefault="00BD21C0" w:rsidP="00BD21C0">
      <w:pPr>
        <w:pStyle w:val="ListParagraph"/>
        <w:numPr>
          <w:ilvl w:val="1"/>
          <w:numId w:val="1"/>
        </w:numPr>
      </w:pPr>
      <w:r>
        <w:t>verify that your output is correct by comparing it to the lab document's Desired Output section, line-by-line.</w:t>
      </w:r>
    </w:p>
    <w:p w:rsidR="00BD21C0" w:rsidRDefault="00BD21C0" w:rsidP="00BD21C0">
      <w:pPr>
        <w:pStyle w:val="ListParagraph"/>
        <w:numPr>
          <w:ilvl w:val="1"/>
          <w:numId w:val="1"/>
        </w:numPr>
      </w:pPr>
      <w:r>
        <w:t>ensure there are no memory leaks.</w:t>
      </w:r>
    </w:p>
    <w:p w:rsidR="00BD21C0" w:rsidRPr="00D8224A" w:rsidRDefault="00BD21C0" w:rsidP="00BD21C0">
      <w:pPr>
        <w:pStyle w:val="NoSpacing"/>
      </w:pPr>
      <w:r>
        <w:t>2)     Submit the "BST.h" file via FSO.</w:t>
      </w:r>
    </w:p>
    <w:p w:rsidR="00C77558" w:rsidRPr="00D8224A" w:rsidRDefault="00C77558" w:rsidP="00BD21C0"/>
    <w:sectPr w:rsidR="00C77558" w:rsidRPr="00D8224A" w:rsidSect="002B5AA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36F" w:rsidRDefault="00CA036F" w:rsidP="00BA4E25">
      <w:pPr>
        <w:spacing w:after="0" w:line="240" w:lineRule="auto"/>
      </w:pPr>
      <w:r>
        <w:separator/>
      </w:r>
    </w:p>
  </w:endnote>
  <w:endnote w:type="continuationSeparator" w:id="1">
    <w:p w:rsidR="00CA036F" w:rsidRDefault="00CA036F" w:rsidP="00BA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明朝">
    <w:altName w:val="MS Mincho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E25" w:rsidRPr="00F20E0A" w:rsidRDefault="00D42ADF" w:rsidP="00D8224A">
    <w:pPr>
      <w:pStyle w:val="Footer"/>
    </w:pPr>
    <w:r w:rsidRPr="00D42ADF">
      <w:rPr>
        <w:b/>
        <w:color w:val="000000" w:themeColor="text1"/>
        <w:spacing w:val="60"/>
      </w:rPr>
      <w:t>DTS</w:t>
    </w:r>
    <w:r>
      <w:rPr>
        <w:color w:val="7F7F7F" w:themeColor="background1" w:themeShade="7F"/>
        <w:spacing w:val="60"/>
      </w:rPr>
      <w:t xml:space="preserve"> </w:t>
    </w:r>
    <w:r w:rsidR="002367AB">
      <w:rPr>
        <w:color w:val="7F7F7F" w:themeColor="background1" w:themeShade="7F"/>
        <w:spacing w:val="60"/>
      </w:rPr>
      <w:t xml:space="preserve">Lab </w:t>
    </w:r>
    <w:r w:rsidR="006255DA">
      <w:rPr>
        <w:color w:val="7F7F7F" w:themeColor="background1" w:themeShade="7F"/>
        <w:spacing w:val="60"/>
      </w:rPr>
      <w:t>6</w:t>
    </w:r>
    <w:r w:rsidR="00D8224A" w:rsidRPr="00F20E0A">
      <w:rPr>
        <w:color w:val="7F7F7F" w:themeColor="background1" w:themeShade="7F"/>
        <w:spacing w:val="60"/>
      </w:rPr>
      <w:tab/>
    </w:r>
    <w:r w:rsidR="00D8224A" w:rsidRPr="00F20E0A">
      <w:rPr>
        <w:color w:val="7F7F7F" w:themeColor="background1" w:themeShade="7F"/>
        <w:spacing w:val="60"/>
      </w:rPr>
      <w:tab/>
      <w:t>Page</w:t>
    </w:r>
    <w:r w:rsidR="00D8224A" w:rsidRPr="00F20E0A">
      <w:rPr>
        <w:b/>
      </w:rPr>
      <w:t xml:space="preserve"> </w:t>
    </w:r>
    <w:r w:rsidR="00FA1D72" w:rsidRPr="00F20E0A">
      <w:rPr>
        <w:b/>
      </w:rPr>
      <w:fldChar w:fldCharType="begin"/>
    </w:r>
    <w:r w:rsidR="00BB673A" w:rsidRPr="00F20E0A">
      <w:rPr>
        <w:b/>
      </w:rPr>
      <w:instrText xml:space="preserve"> PAGE   \* MERGEFORMAT </w:instrText>
    </w:r>
    <w:r w:rsidR="00FA1D72" w:rsidRPr="00F20E0A">
      <w:rPr>
        <w:b/>
      </w:rPr>
      <w:fldChar w:fldCharType="separate"/>
    </w:r>
    <w:r w:rsidR="00E673D1">
      <w:rPr>
        <w:b/>
        <w:noProof/>
      </w:rPr>
      <w:t>2</w:t>
    </w:r>
    <w:r w:rsidR="00FA1D72" w:rsidRPr="00F20E0A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36F" w:rsidRDefault="00CA036F" w:rsidP="00BA4E25">
      <w:pPr>
        <w:spacing w:after="0" w:line="240" w:lineRule="auto"/>
      </w:pPr>
      <w:r>
        <w:separator/>
      </w:r>
    </w:p>
  </w:footnote>
  <w:footnote w:type="continuationSeparator" w:id="1">
    <w:p w:rsidR="00CA036F" w:rsidRDefault="00CA036F" w:rsidP="00BA4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34E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81E38"/>
    <w:rsid w:val="000069D9"/>
    <w:rsid w:val="00083DB3"/>
    <w:rsid w:val="000D463B"/>
    <w:rsid w:val="000F5F5B"/>
    <w:rsid w:val="00110F8B"/>
    <w:rsid w:val="00143B44"/>
    <w:rsid w:val="001727FF"/>
    <w:rsid w:val="00181E38"/>
    <w:rsid w:val="001A4EB3"/>
    <w:rsid w:val="001E1CBB"/>
    <w:rsid w:val="001F75D1"/>
    <w:rsid w:val="002367AB"/>
    <w:rsid w:val="00271A7E"/>
    <w:rsid w:val="002B5AA7"/>
    <w:rsid w:val="00325499"/>
    <w:rsid w:val="003654DD"/>
    <w:rsid w:val="00367E3E"/>
    <w:rsid w:val="00392CE0"/>
    <w:rsid w:val="003A2064"/>
    <w:rsid w:val="003D395E"/>
    <w:rsid w:val="0040253B"/>
    <w:rsid w:val="0041137D"/>
    <w:rsid w:val="00490E31"/>
    <w:rsid w:val="004B2E6E"/>
    <w:rsid w:val="004E0058"/>
    <w:rsid w:val="00530B12"/>
    <w:rsid w:val="006255DA"/>
    <w:rsid w:val="00664B0D"/>
    <w:rsid w:val="006741C1"/>
    <w:rsid w:val="006749F6"/>
    <w:rsid w:val="006A06FE"/>
    <w:rsid w:val="006C71F7"/>
    <w:rsid w:val="0070001A"/>
    <w:rsid w:val="00704755"/>
    <w:rsid w:val="007247D7"/>
    <w:rsid w:val="00727D4D"/>
    <w:rsid w:val="0074466D"/>
    <w:rsid w:val="00780C66"/>
    <w:rsid w:val="007A20AD"/>
    <w:rsid w:val="00852D1A"/>
    <w:rsid w:val="00855DE8"/>
    <w:rsid w:val="00870828"/>
    <w:rsid w:val="008736A1"/>
    <w:rsid w:val="00893C02"/>
    <w:rsid w:val="008A64EC"/>
    <w:rsid w:val="00905F78"/>
    <w:rsid w:val="009550C6"/>
    <w:rsid w:val="009E187D"/>
    <w:rsid w:val="00A727DF"/>
    <w:rsid w:val="00A90A9F"/>
    <w:rsid w:val="00AC41FB"/>
    <w:rsid w:val="00B16DF8"/>
    <w:rsid w:val="00B34ED0"/>
    <w:rsid w:val="00B45225"/>
    <w:rsid w:val="00B81F4C"/>
    <w:rsid w:val="00B87F8B"/>
    <w:rsid w:val="00B900CE"/>
    <w:rsid w:val="00BA4E25"/>
    <w:rsid w:val="00BB2315"/>
    <w:rsid w:val="00BB673A"/>
    <w:rsid w:val="00BD0382"/>
    <w:rsid w:val="00BD21C0"/>
    <w:rsid w:val="00BD38DF"/>
    <w:rsid w:val="00BF35B7"/>
    <w:rsid w:val="00C036C1"/>
    <w:rsid w:val="00C61141"/>
    <w:rsid w:val="00C77558"/>
    <w:rsid w:val="00C9272C"/>
    <w:rsid w:val="00CA036F"/>
    <w:rsid w:val="00CF31E4"/>
    <w:rsid w:val="00D03409"/>
    <w:rsid w:val="00D42ADF"/>
    <w:rsid w:val="00D8224A"/>
    <w:rsid w:val="00DC018B"/>
    <w:rsid w:val="00DE4EB4"/>
    <w:rsid w:val="00DF498C"/>
    <w:rsid w:val="00E1564D"/>
    <w:rsid w:val="00E673D1"/>
    <w:rsid w:val="00E80752"/>
    <w:rsid w:val="00E8158A"/>
    <w:rsid w:val="00F14F23"/>
    <w:rsid w:val="00F20E0A"/>
    <w:rsid w:val="00F575D9"/>
    <w:rsid w:val="00F77953"/>
    <w:rsid w:val="00FA1D72"/>
    <w:rsid w:val="00FB4F69"/>
    <w:rsid w:val="00FD2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382"/>
  </w:style>
  <w:style w:type="paragraph" w:styleId="Heading1">
    <w:name w:val="heading 1"/>
    <w:basedOn w:val="Normal"/>
    <w:next w:val="Normal"/>
    <w:link w:val="Heading1Char"/>
    <w:uiPriority w:val="9"/>
    <w:qFormat/>
    <w:rsid w:val="00F575D9"/>
    <w:pPr>
      <w:keepNext/>
      <w:keepLines/>
      <w:pBdr>
        <w:top w:val="single" w:sz="8" w:space="1" w:color="1D1B11" w:themeColor="background2" w:themeShade="1A"/>
        <w:left w:val="single" w:sz="8" w:space="4" w:color="1D1B11" w:themeColor="background2" w:themeShade="1A"/>
        <w:bottom w:val="single" w:sz="8" w:space="1" w:color="1D1B11" w:themeColor="background2" w:themeShade="1A"/>
        <w:right w:val="single" w:sz="8" w:space="4" w:color="1D1B11" w:themeColor="background2" w:themeShade="1A"/>
      </w:pBdr>
      <w:shd w:val="clear" w:color="auto" w:fill="C4BC96" w:themeFill="background2" w:themeFillShade="BF"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1D1B11" w:themeColor="background2" w:themeShade="1A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382"/>
    <w:pPr>
      <w:keepNext/>
      <w:keepLines/>
      <w:shd w:val="clear" w:color="auto" w:fill="D6E3BC" w:themeFill="accent3" w:themeFillTint="66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3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3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3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3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3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3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75D9"/>
    <w:pPr>
      <w:pBdr>
        <w:bottom w:val="single" w:sz="12" w:space="4" w:color="4F6228" w:themeColor="accent3" w:themeShade="8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4A442A" w:themeColor="background2" w:themeShade="4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75D9"/>
    <w:rPr>
      <w:rFonts w:asciiTheme="majorHAnsi" w:eastAsiaTheme="majorEastAsia" w:hAnsiTheme="majorHAnsi" w:cstheme="majorBidi"/>
      <w:b/>
      <w:color w:val="4A442A" w:themeColor="background2" w:themeShade="40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75D9"/>
    <w:rPr>
      <w:rFonts w:asciiTheme="majorHAnsi" w:eastAsiaTheme="majorEastAsia" w:hAnsiTheme="majorHAnsi" w:cstheme="majorBidi"/>
      <w:b/>
      <w:bCs/>
      <w:color w:val="1D1B11" w:themeColor="background2" w:themeShade="1A"/>
      <w:sz w:val="40"/>
      <w:szCs w:val="28"/>
      <w:shd w:val="clear" w:color="auto" w:fill="C4BC96" w:themeFill="background2" w:themeFill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D038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38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D0382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  <w:shd w:val="clear" w:color="auto" w:fill="D6E3BC" w:themeFill="accent3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BD0382"/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BD03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D03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D03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D03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D038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D03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03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5D9"/>
    <w:pPr>
      <w:numPr>
        <w:ilvl w:val="1"/>
      </w:numPr>
    </w:pPr>
    <w:rPr>
      <w:rFonts w:asciiTheme="majorHAnsi" w:eastAsiaTheme="majorEastAsia" w:hAnsiTheme="majorHAnsi" w:cstheme="majorBidi"/>
      <w:i/>
      <w:iCs/>
      <w:color w:val="948A54" w:themeColor="background2" w:themeShade="80"/>
      <w:spacing w:val="15"/>
      <w:position w:val="10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75D9"/>
    <w:rPr>
      <w:rFonts w:asciiTheme="majorHAnsi" w:eastAsiaTheme="majorEastAsia" w:hAnsiTheme="majorHAnsi" w:cstheme="majorBidi"/>
      <w:i/>
      <w:iCs/>
      <w:color w:val="948A54" w:themeColor="background2" w:themeShade="80"/>
      <w:spacing w:val="15"/>
      <w:position w:val="10"/>
      <w:sz w:val="32"/>
      <w:szCs w:val="24"/>
    </w:rPr>
  </w:style>
  <w:style w:type="character" w:styleId="Strong">
    <w:name w:val="Strong"/>
    <w:basedOn w:val="DefaultParagraphFont"/>
    <w:uiPriority w:val="22"/>
    <w:qFormat/>
    <w:rsid w:val="00BD0382"/>
    <w:rPr>
      <w:b/>
      <w:bCs/>
    </w:rPr>
  </w:style>
  <w:style w:type="character" w:styleId="Emphasis">
    <w:name w:val="Emphasis"/>
    <w:basedOn w:val="DefaultParagraphFont"/>
    <w:uiPriority w:val="20"/>
    <w:qFormat/>
    <w:rsid w:val="00BD0382"/>
    <w:rPr>
      <w:i/>
      <w:iCs/>
    </w:rPr>
  </w:style>
  <w:style w:type="paragraph" w:styleId="NoSpacing">
    <w:name w:val="No Spacing"/>
    <w:uiPriority w:val="1"/>
    <w:qFormat/>
    <w:rsid w:val="00BD03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038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038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038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382"/>
    <w:pPr>
      <w:pBdr>
        <w:top w:val="single" w:sz="4" w:space="1" w:color="4F6228" w:themeColor="accent3" w:themeShade="80"/>
        <w:bottom w:val="single" w:sz="4" w:space="4" w:color="4F6228" w:themeColor="accent3" w:themeShade="80"/>
      </w:pBdr>
      <w:spacing w:before="200" w:after="280"/>
      <w:ind w:left="936" w:right="936"/>
    </w:pPr>
    <w:rPr>
      <w:b/>
      <w:bCs/>
      <w:i/>
      <w:iCs/>
      <w:color w:val="76923C" w:themeColor="accent3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382"/>
    <w:rPr>
      <w:b/>
      <w:bCs/>
      <w:i/>
      <w:iCs/>
      <w:color w:val="76923C" w:themeColor="accent3" w:themeShade="BF"/>
    </w:rPr>
  </w:style>
  <w:style w:type="character" w:styleId="SubtleEmphasis">
    <w:name w:val="Subtle Emphasis"/>
    <w:basedOn w:val="DefaultParagraphFont"/>
    <w:uiPriority w:val="19"/>
    <w:qFormat/>
    <w:rsid w:val="00BD038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D038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D038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D038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D0382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D03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0382"/>
    <w:rPr>
      <w:color w:val="0000FF" w:themeColor="hyperlink"/>
      <w:u w:val="single"/>
    </w:rPr>
  </w:style>
  <w:style w:type="paragraph" w:customStyle="1" w:styleId="CodeSection">
    <w:name w:val="Code Section"/>
    <w:basedOn w:val="Normal"/>
    <w:next w:val="Normal"/>
    <w:qFormat/>
    <w:rsid w:val="00F575D9"/>
    <w:pPr>
      <w:pBdr>
        <w:top w:val="single" w:sz="12" w:space="1" w:color="4A442A" w:themeColor="background2" w:themeShade="40"/>
        <w:left w:val="single" w:sz="12" w:space="4" w:color="4A442A" w:themeColor="background2" w:themeShade="40"/>
        <w:bottom w:val="single" w:sz="12" w:space="1" w:color="4A442A" w:themeColor="background2" w:themeShade="40"/>
        <w:right w:val="single" w:sz="12" w:space="4" w:color="4A442A" w:themeColor="background2" w:themeShade="40"/>
      </w:pBdr>
      <w:shd w:val="clear" w:color="auto" w:fill="DDD9C3" w:themeFill="background2" w:themeFillShade="E6"/>
      <w:spacing w:line="240" w:lineRule="auto"/>
    </w:pPr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A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4E25"/>
  </w:style>
  <w:style w:type="paragraph" w:styleId="Footer">
    <w:name w:val="footer"/>
    <w:basedOn w:val="Normal"/>
    <w:link w:val="FooterChar"/>
    <w:uiPriority w:val="99"/>
    <w:unhideWhenUsed/>
    <w:rsid w:val="00BA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25"/>
  </w:style>
  <w:style w:type="character" w:styleId="PlaceholderText">
    <w:name w:val="Placeholder Text"/>
    <w:basedOn w:val="DefaultParagraphFont"/>
    <w:uiPriority w:val="99"/>
    <w:semiHidden/>
    <w:rsid w:val="00BA4E25"/>
    <w:rPr>
      <w:color w:val="808080"/>
    </w:rPr>
  </w:style>
  <w:style w:type="paragraph" w:customStyle="1" w:styleId="Output">
    <w:name w:val="Output"/>
    <w:basedOn w:val="Normal"/>
    <w:next w:val="Normal"/>
    <w:qFormat/>
    <w:rsid w:val="00110F8B"/>
    <w:pPr>
      <w:shd w:val="clear" w:color="auto" w:fill="000000" w:themeFill="text1"/>
      <w:spacing w:line="240" w:lineRule="auto"/>
    </w:pPr>
    <w:rPr>
      <w:rFonts w:ascii="Lucida Console" w:hAnsi="Lucida Console"/>
    </w:rPr>
  </w:style>
  <w:style w:type="table" w:styleId="TableGrid">
    <w:name w:val="Table Grid"/>
    <w:basedOn w:val="TableNormal"/>
    <w:uiPriority w:val="59"/>
    <w:rsid w:val="009E187D"/>
    <w:pPr>
      <w:spacing w:after="0" w:line="240" w:lineRule="auto"/>
    </w:pPr>
    <w:rPr>
      <w:rFonts w:eastAsiaTheme="minorHAnsi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ney\Desktop\Works%20in%20Progress\Templates\DTS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CC943-ACAC-409B-BAF2-7AA3C072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DTSLabTemplate.dotx</Template>
  <TotalTime>90</TotalTime>
  <Pages>5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DTS Lab 6</vt:lpstr>
    </vt:vector>
  </TitlesOfParts>
  <Company/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DTS Lab 6</dc:title>
  <dc:subject>binary search tree</dc:subject>
  <dc:creator>Rodney Stoeffler</dc:creator>
  <dc:description>Property of Full Sail University,_x000d_
Data Structures (GDD250)</dc:description>
  <cp:lastModifiedBy>deleteme</cp:lastModifiedBy>
  <cp:revision>25</cp:revision>
  <dcterms:created xsi:type="dcterms:W3CDTF">2010-10-08T01:00:00Z</dcterms:created>
  <dcterms:modified xsi:type="dcterms:W3CDTF">2020-01-03T14:42:00Z</dcterms:modified>
  <cp:version>1</cp:version>
</cp:coreProperties>
</file>