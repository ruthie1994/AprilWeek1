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82" w:rsidRDefault="00BD0382" w:rsidP="00F77953">
      <w:pPr>
        <w:pStyle w:val="Title"/>
      </w:pPr>
      <w:r w:rsidRPr="00BD0382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390525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6F96">
        <w:t>DTS Lab 9</w:t>
      </w:r>
      <w:r w:rsidR="00F77953">
        <w:br/>
      </w:r>
      <w:r w:rsidR="007C2B51">
        <w:rPr>
          <w:rStyle w:val="SubtitleChar"/>
        </w:rPr>
        <w:t>h</w:t>
      </w:r>
      <w:r w:rsidR="00E86F96">
        <w:rPr>
          <w:rStyle w:val="SubtitleChar"/>
        </w:rPr>
        <w:t>uffman compression</w:t>
      </w:r>
    </w:p>
    <w:p w:rsidR="00C77558" w:rsidRDefault="00C77558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pacing w:val="15"/>
          <w:position w:val="10"/>
          <w:sz w:val="22"/>
          <w:szCs w:val="22"/>
        </w:rPr>
        <w:id w:val="1946893"/>
        <w:docPartObj>
          <w:docPartGallery w:val="Table of Contents"/>
          <w:docPartUnique/>
        </w:docPartObj>
      </w:sdtPr>
      <w:sdtEndPr>
        <w:rPr>
          <w:b/>
          <w:color w:val="804000" w:themeColor="accent3" w:themeShade="80"/>
        </w:rPr>
      </w:sdtEndPr>
      <w:sdtContent>
        <w:p w:rsidR="00BD0382" w:rsidRDefault="00BD0382">
          <w:pPr>
            <w:pStyle w:val="TOCHeading"/>
          </w:pPr>
          <w:r>
            <w:t>Contents</w:t>
          </w:r>
        </w:p>
        <w:p w:rsidR="00A90A9F" w:rsidRPr="00A90A9F" w:rsidRDefault="00A90A9F">
          <w:pPr>
            <w:pStyle w:val="TOC1"/>
            <w:tabs>
              <w:tab w:val="right" w:leader="dot" w:pos="9350"/>
            </w:tabs>
            <w:rPr>
              <w:b/>
              <w:color w:val="804000" w:themeColor="accent3" w:themeShade="80"/>
              <w:sz w:val="24"/>
              <w:szCs w:val="24"/>
            </w:rPr>
          </w:pPr>
        </w:p>
        <w:p w:rsidR="007657CE" w:rsidRDefault="000F7C3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 w:rsidRPr="00A90A9F">
            <w:rPr>
              <w:b/>
              <w:color w:val="804000" w:themeColor="accent3" w:themeShade="80"/>
              <w:sz w:val="24"/>
              <w:szCs w:val="24"/>
            </w:rPr>
            <w:fldChar w:fldCharType="begin"/>
          </w:r>
          <w:r w:rsidR="00BD0382" w:rsidRPr="00A90A9F">
            <w:rPr>
              <w:b/>
              <w:color w:val="804000" w:themeColor="accent3" w:themeShade="80"/>
              <w:sz w:val="24"/>
              <w:szCs w:val="24"/>
            </w:rPr>
            <w:instrText xml:space="preserve"> TOC \o "1-3" \h \z \u </w:instrText>
          </w:r>
          <w:r w:rsidRPr="00A90A9F">
            <w:rPr>
              <w:b/>
              <w:color w:val="804000" w:themeColor="accent3" w:themeShade="80"/>
              <w:sz w:val="24"/>
              <w:szCs w:val="24"/>
            </w:rPr>
            <w:fldChar w:fldCharType="separate"/>
          </w:r>
          <w:hyperlink w:anchor="_Toc358034740" w:history="1">
            <w:r w:rsidR="007657CE" w:rsidRPr="00BE319B">
              <w:rPr>
                <w:rStyle w:val="Hyperlink"/>
                <w:noProof/>
              </w:rPr>
              <w:t>Objective</w:t>
            </w:r>
            <w:r w:rsidR="007657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7CE">
              <w:rPr>
                <w:noProof/>
                <w:webHidden/>
              </w:rPr>
              <w:instrText xml:space="preserve"> PAGEREF _Toc358034740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7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7CE" w:rsidRDefault="000F7C3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741" w:history="1">
            <w:r w:rsidR="007657CE" w:rsidRPr="00BE319B">
              <w:rPr>
                <w:rStyle w:val="Hyperlink"/>
                <w:noProof/>
              </w:rPr>
              <w:t>Prototypes</w:t>
            </w:r>
            <w:r w:rsidR="007657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7CE">
              <w:rPr>
                <w:noProof/>
                <w:webHidden/>
              </w:rPr>
              <w:instrText xml:space="preserve"> PAGEREF _Toc358034741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7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7CE" w:rsidRDefault="000F7C3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742" w:history="1">
            <w:r w:rsidR="007657CE" w:rsidRPr="00BE319B">
              <w:rPr>
                <w:rStyle w:val="Hyperlink"/>
                <w:noProof/>
              </w:rPr>
              <w:t>Desired Output</w:t>
            </w:r>
            <w:r w:rsidR="007657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7CE">
              <w:rPr>
                <w:noProof/>
                <w:webHidden/>
              </w:rPr>
              <w:instrText xml:space="preserve"> PAGEREF _Toc358034742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7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7CE" w:rsidRDefault="000F7C36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743" w:history="1">
            <w:r w:rsidR="007657CE" w:rsidRPr="00BE319B">
              <w:rPr>
                <w:rStyle w:val="Hyperlink"/>
                <w:noProof/>
              </w:rPr>
              <w:t>Submission</w:t>
            </w:r>
            <w:r w:rsidR="007657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7CE">
              <w:rPr>
                <w:noProof/>
                <w:webHidden/>
              </w:rPr>
              <w:instrText xml:space="preserve"> PAGEREF _Toc358034743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7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382" w:rsidRPr="00A90A9F" w:rsidRDefault="000F7C36">
          <w:pPr>
            <w:rPr>
              <w:b/>
              <w:color w:val="804000" w:themeColor="accent3" w:themeShade="80"/>
            </w:rPr>
          </w:pPr>
          <w:r w:rsidRPr="00A90A9F">
            <w:rPr>
              <w:b/>
              <w:color w:val="804000" w:themeColor="accent3" w:themeShade="80"/>
              <w:sz w:val="24"/>
              <w:szCs w:val="24"/>
            </w:rPr>
            <w:fldChar w:fldCharType="end"/>
          </w:r>
        </w:p>
      </w:sdtContent>
    </w:sdt>
    <w:p w:rsidR="00BD0382" w:rsidRDefault="00BD0382"/>
    <w:p w:rsidR="00BD0382" w:rsidRDefault="00BD0382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C77558" w:rsidRDefault="00C77558">
      <w:pPr>
        <w:rPr>
          <w:rFonts w:asciiTheme="majorHAnsi" w:eastAsiaTheme="majorEastAsia" w:hAnsiTheme="majorHAnsi" w:cstheme="majorBidi"/>
          <w:b/>
          <w:bCs/>
          <w:color w:val="804000" w:themeColor="accent3" w:themeShade="80"/>
          <w:sz w:val="40"/>
          <w:szCs w:val="28"/>
        </w:rPr>
      </w:pPr>
      <w:r>
        <w:br w:type="page"/>
      </w:r>
    </w:p>
    <w:p w:rsidR="009E187D" w:rsidRPr="009E187D" w:rsidRDefault="009E187D" w:rsidP="009E187D">
      <w:pPr>
        <w:pStyle w:val="Heading1"/>
      </w:pPr>
      <w:bookmarkStart w:id="0" w:name="_Toc273646736"/>
      <w:bookmarkStart w:id="1" w:name="_Toc358034740"/>
      <w:r w:rsidRPr="009E187D">
        <w:lastRenderedPageBreak/>
        <w:t>Objective</w:t>
      </w:r>
      <w:bookmarkEnd w:id="0"/>
      <w:bookmarkEnd w:id="1"/>
    </w:p>
    <w:p w:rsidR="009E187D" w:rsidRDefault="002D583B" w:rsidP="009E187D">
      <w:pPr>
        <w:rPr>
          <w:rFonts w:eastAsia="ＭＳ 明朝" w:cs="Times New Roman"/>
          <w:lang w:eastAsia="ar-SA"/>
        </w:rPr>
      </w:pPr>
      <w:r>
        <w:rPr>
          <w:rFonts w:eastAsia="ＭＳ 明朝" w:cs="Times New Roman"/>
          <w:lang w:eastAsia="ar-SA"/>
        </w:rPr>
        <w:t xml:space="preserve">Today you will write a series of functions used to compress a file using Huffman’s algorithm. Place all your code in a file called </w:t>
      </w:r>
      <w:r w:rsidRPr="00FE5FD8">
        <w:rPr>
          <w:rFonts w:eastAsia="ＭＳ 明朝" w:cs="Times New Roman"/>
          <w:i/>
          <w:lang w:eastAsia="ar-SA"/>
        </w:rPr>
        <w:t>HuffmanUtils.h</w:t>
      </w:r>
      <w:r>
        <w:rPr>
          <w:rFonts w:eastAsia="ＭＳ 明朝" w:cs="Times New Roman"/>
          <w:lang w:eastAsia="ar-SA"/>
        </w:rPr>
        <w:t>.</w:t>
      </w:r>
    </w:p>
    <w:p w:rsidR="009860C3" w:rsidRPr="009860C3" w:rsidRDefault="009860C3" w:rsidP="009E187D">
      <w:pPr>
        <w:rPr>
          <w:rFonts w:eastAsia="ＭＳ 明朝"/>
          <w:b/>
          <w:lang w:eastAsia="ar-SA"/>
        </w:rPr>
      </w:pPr>
      <w:r w:rsidRPr="009860C3">
        <w:rPr>
          <w:rFonts w:eastAsia="ＭＳ 明朝" w:cs="Times New Roman"/>
          <w:b/>
          <w:lang w:eastAsia="ar-SA"/>
        </w:rPr>
        <w:t xml:space="preserve">This header file contains </w:t>
      </w:r>
      <w:r w:rsidR="001F211E">
        <w:rPr>
          <w:rFonts w:eastAsia="ＭＳ 明朝" w:cs="Times New Roman"/>
          <w:b/>
          <w:lang w:eastAsia="ar-SA"/>
        </w:rPr>
        <w:t>only standalone</w:t>
      </w:r>
      <w:r w:rsidRPr="009860C3">
        <w:rPr>
          <w:rFonts w:eastAsia="ＭＳ 明朝" w:cs="Times New Roman"/>
          <w:b/>
          <w:lang w:eastAsia="ar-SA"/>
        </w:rPr>
        <w:t xml:space="preserve"> functions. Do not make a class</w:t>
      </w:r>
      <w:r w:rsidR="00AD440A">
        <w:rPr>
          <w:rFonts w:eastAsia="ＭＳ 明朝" w:cs="Times New Roman"/>
          <w:b/>
          <w:lang w:eastAsia="ar-SA"/>
        </w:rPr>
        <w:t xml:space="preserve"> or any global variables</w:t>
      </w:r>
      <w:r w:rsidRPr="009860C3">
        <w:rPr>
          <w:rFonts w:eastAsia="ＭＳ 明朝" w:cs="Times New Roman"/>
          <w:b/>
          <w:lang w:eastAsia="ar-SA"/>
        </w:rPr>
        <w:t>.</w:t>
      </w:r>
    </w:p>
    <w:p w:rsidR="009E187D" w:rsidRDefault="009E187D" w:rsidP="009E187D">
      <w:pPr>
        <w:pStyle w:val="Heading1"/>
      </w:pPr>
      <w:bookmarkStart w:id="2" w:name="_Toc231119869"/>
      <w:bookmarkStart w:id="3" w:name="_Toc231198202"/>
      <w:bookmarkStart w:id="4" w:name="_Toc231200076"/>
      <w:bookmarkStart w:id="5" w:name="_Toc233543971"/>
      <w:bookmarkStart w:id="6" w:name="_Toc273646737"/>
      <w:bookmarkStart w:id="7" w:name="_Toc358034741"/>
      <w:r w:rsidRPr="009E187D">
        <w:t>Prototypes</w:t>
      </w:r>
      <w:bookmarkEnd w:id="2"/>
      <w:bookmarkEnd w:id="3"/>
      <w:bookmarkEnd w:id="4"/>
      <w:bookmarkEnd w:id="5"/>
      <w:bookmarkEnd w:id="6"/>
      <w:bookmarkEnd w:id="7"/>
    </w:p>
    <w:p w:rsidR="002D583B" w:rsidRPr="002D583B" w:rsidRDefault="002D583B" w:rsidP="002D583B"/>
    <w:p w:rsidR="002D583B" w:rsidRDefault="002D583B" w:rsidP="002D583B">
      <w:pPr>
        <w:pStyle w:val="CodeSection"/>
      </w:pPr>
      <w:r>
        <w:br/>
      </w:r>
      <w:r w:rsidRPr="00FE5FD8">
        <w:t>////////////////////////////////////////////////////</w:t>
      </w:r>
      <w:r>
        <w:t>/////////////////////////</w:t>
      </w:r>
      <w:r>
        <w:br/>
      </w:r>
      <w:r w:rsidRPr="00FE5FD8">
        <w:t>// Fu</w:t>
      </w:r>
      <w:r>
        <w:t>nction : generateFrequencyTable</w:t>
      </w:r>
      <w:r>
        <w:br/>
      </w:r>
      <w:r w:rsidRPr="00FE5FD8">
        <w:t>// Parameters : filePath</w:t>
      </w:r>
      <w:r>
        <w:t xml:space="preserve"> - the path to the file to open</w:t>
      </w:r>
      <w:r>
        <w:br/>
      </w:r>
      <w:r w:rsidRPr="00FE5FD8">
        <w:t xml:space="preserve">// Return : unsigned int* - </w:t>
      </w:r>
      <w:r w:rsidR="002200B4">
        <w:t>a dynamically allocated</w:t>
      </w:r>
      <w:r w:rsidRPr="00FE5FD8">
        <w:t xml:space="preserve"> frequency table</w:t>
      </w:r>
      <w:r w:rsidR="002200B4">
        <w:t xml:space="preserve"> </w:t>
      </w:r>
      <w:r>
        <w:br/>
      </w:r>
      <w:r w:rsidRPr="00FE5FD8">
        <w:t>/</w:t>
      </w:r>
      <w:r>
        <w:t>/</w:t>
      </w:r>
      <w:r w:rsidRPr="00FE5FD8">
        <w:t xml:space="preserve"> Notes : </w:t>
      </w:r>
      <w:r w:rsidR="00140326">
        <w:t>Dynamically allocates an array of 257 unsigned ints representing</w:t>
      </w:r>
      <w:r w:rsidR="00140326">
        <w:br/>
        <w:t>//</w:t>
      </w:r>
      <w:r w:rsidR="00140326">
        <w:tab/>
      </w:r>
      <w:r w:rsidR="00140326">
        <w:tab/>
        <w:t>the count of each character in the file (the index in the array</w:t>
      </w:r>
      <w:r w:rsidR="00140326">
        <w:br/>
        <w:t>//</w:t>
      </w:r>
      <w:r w:rsidR="00140326">
        <w:tab/>
      </w:r>
      <w:r w:rsidR="00140326">
        <w:tab/>
        <w:t>is the char's value). [256] is the total count</w:t>
      </w:r>
      <w:r>
        <w:br/>
      </w:r>
      <w:r w:rsidRPr="00FE5FD8">
        <w:t>////////////////////////////////////////////////////</w:t>
      </w:r>
      <w:r>
        <w:t>/////////////////////////</w:t>
      </w:r>
      <w:r>
        <w:br/>
      </w:r>
      <w:r w:rsidRPr="00FE5FD8">
        <w:t>unsigned int* generateFrequencyTable(const char* filePath)</w:t>
      </w:r>
    </w:p>
    <w:p w:rsidR="002D583B" w:rsidRDefault="002D583B" w:rsidP="002D583B">
      <w:pPr>
        <w:pStyle w:val="CodeSection"/>
      </w:pPr>
      <w:r w:rsidRPr="00FE5FD8">
        <w:t>//////////////////////////////////////////////////</w:t>
      </w:r>
      <w:r>
        <w:t>///////////////////////////</w:t>
      </w:r>
      <w:r>
        <w:br/>
      </w:r>
      <w:r w:rsidRPr="00FE5FD8">
        <w:t>// Function : generate</w:t>
      </w:r>
      <w:r>
        <w:t>LeafList</w:t>
      </w:r>
      <w:r>
        <w:br/>
      </w:r>
      <w:r w:rsidRPr="00FE5FD8">
        <w:t>// Parameters : freqTable - the frequency tabl</w:t>
      </w:r>
      <w:r>
        <w:t xml:space="preserve">e to be used to generate leaf </w:t>
      </w:r>
      <w:r>
        <w:br/>
        <w:t>//</w:t>
      </w:r>
      <w:r>
        <w:tab/>
      </w:r>
      <w:r>
        <w:tab/>
      </w:r>
      <w:r>
        <w:tab/>
        <w:t>nodes</w:t>
      </w:r>
      <w:r>
        <w:br/>
      </w:r>
      <w:r w:rsidRPr="00FE5FD8">
        <w:t>// Return : vector&lt;HuffNode*&gt; - a v</w:t>
      </w:r>
      <w:r>
        <w:t>ector containing the leaf nodes</w:t>
      </w:r>
      <w:r>
        <w:br/>
      </w:r>
      <w:r w:rsidRPr="00FE5FD8">
        <w:t>////////////////////////////////////////////////////</w:t>
      </w:r>
      <w:r>
        <w:t>/////////////////////////</w:t>
      </w:r>
      <w:r>
        <w:br/>
      </w:r>
      <w:r w:rsidRPr="00FE5FD8">
        <w:t>vector&lt;HuffNode*&gt; generateLeafList(unsigned int* freqTable)</w:t>
      </w:r>
    </w:p>
    <w:p w:rsidR="002D583B" w:rsidRDefault="002D583B" w:rsidP="002D583B">
      <w:pPr>
        <w:pStyle w:val="CodeSection"/>
      </w:pPr>
      <w:r w:rsidRPr="00FE5FD8">
        <w:t>////////////////////////////////////////////////////</w:t>
      </w:r>
      <w:r>
        <w:t>/////////////////////////</w:t>
      </w:r>
      <w:r>
        <w:br/>
      </w:r>
      <w:r w:rsidRPr="00FE5FD8">
        <w:t>//</w:t>
      </w:r>
      <w:r>
        <w:t xml:space="preserve"> Function : generateHuffmanTree</w:t>
      </w:r>
      <w:r>
        <w:br/>
      </w:r>
      <w:r w:rsidRPr="00FE5FD8">
        <w:t xml:space="preserve">// Parameters : leafList - the leaf nodes that will appear in our huffman </w:t>
      </w:r>
      <w:r>
        <w:br/>
        <w:t>//</w:t>
      </w:r>
      <w:r>
        <w:tab/>
      </w:r>
      <w:r>
        <w:tab/>
      </w:r>
      <w:r>
        <w:tab/>
      </w:r>
      <w:r w:rsidRPr="00FE5FD8">
        <w:t>tre</w:t>
      </w:r>
      <w:r>
        <w:t>e</w:t>
      </w:r>
      <w:r>
        <w:br/>
      </w:r>
      <w:r w:rsidRPr="00FE5FD8">
        <w:t>// Return : HuffNode* - the root of the generated tree</w:t>
      </w:r>
      <w:r w:rsidR="009A3466">
        <w:t xml:space="preserve"> (it will be the top</w:t>
      </w:r>
      <w:r w:rsidR="009A3466">
        <w:br/>
        <w:t>//</w:t>
      </w:r>
      <w:r w:rsidR="009A3466">
        <w:tab/>
      </w:r>
      <w:r w:rsidR="009A3466">
        <w:tab/>
        <w:t>of the queue)</w:t>
      </w:r>
      <w:r>
        <w:br/>
      </w:r>
      <w:r w:rsidRPr="00FE5FD8">
        <w:t>////////////////////////////////////////////////////</w:t>
      </w:r>
      <w:r>
        <w:t>/////////////////////////</w:t>
      </w:r>
      <w:r>
        <w:br/>
      </w:r>
      <w:r w:rsidRPr="00FE5FD8">
        <w:t>HuffNode* generateHuffmanTree(vector&lt;HuffNode*&gt;&amp; leafList)</w:t>
      </w:r>
    </w:p>
    <w:p w:rsidR="002D583B" w:rsidRDefault="002D583B" w:rsidP="002D583B">
      <w:pPr>
        <w:pStyle w:val="CodeSection"/>
      </w:pPr>
      <w:r w:rsidRPr="00FE5FD8">
        <w:t>/////////////////////////////////////////////</w:t>
      </w:r>
      <w:r>
        <w:t>//////////////////////////</w:t>
      </w:r>
      <w:r w:rsidRPr="00FE5FD8">
        <w:t>//////</w:t>
      </w:r>
      <w:r>
        <w:br/>
      </w:r>
      <w:r w:rsidRPr="00FE5FD8">
        <w:t>// F</w:t>
      </w:r>
      <w:r>
        <w:t>unction : generateEncodingTable</w:t>
      </w:r>
      <w:r>
        <w:br/>
      </w:r>
      <w:r w:rsidRPr="00FE5FD8">
        <w:t>// Parameters : leafList - a vector contai</w:t>
      </w:r>
      <w:r>
        <w:t>ning all the leaves in the tree</w:t>
      </w:r>
      <w:r>
        <w:br/>
      </w:r>
      <w:r w:rsidRPr="00FE5FD8">
        <w:t>// Return : vector&lt;</w:t>
      </w:r>
      <w:r w:rsidR="002200B4">
        <w:t>int&gt;* - a dynamically-allocated</w:t>
      </w:r>
      <w:r>
        <w:t xml:space="preserve"> array of 256 vectors</w:t>
      </w:r>
      <w:r>
        <w:br/>
      </w:r>
      <w:r w:rsidRPr="00FE5FD8">
        <w:t>// Notes : each index in the encoding table corresponds to an inde</w:t>
      </w:r>
      <w:r>
        <w:t xml:space="preserve">x in the </w:t>
      </w:r>
      <w:r>
        <w:br/>
        <w:t>//</w:t>
      </w:r>
      <w:r>
        <w:tab/>
      </w:r>
      <w:r>
        <w:tab/>
      </w:r>
      <w:r>
        <w:tab/>
        <w:t>frequency table</w:t>
      </w:r>
      <w:r>
        <w:br/>
      </w:r>
      <w:r w:rsidRPr="00FE5FD8">
        <w:t>////////////////////////////////////////////////////</w:t>
      </w:r>
      <w:r>
        <w:t>/////////////////////////</w:t>
      </w:r>
      <w:r>
        <w:br/>
      </w:r>
      <w:r w:rsidRPr="00FE5FD8">
        <w:t>vector&lt;int&gt;* generateEncodingTable(vector&lt;HuffNode*&gt;&amp; leafList)</w:t>
      </w:r>
      <w:r>
        <w:br/>
      </w:r>
    </w:p>
    <w:p w:rsidR="002D583B" w:rsidRDefault="002D583B" w:rsidP="002D583B"/>
    <w:p w:rsidR="002D583B" w:rsidRDefault="002D583B" w:rsidP="002D583B"/>
    <w:p w:rsidR="002D583B" w:rsidRDefault="002D583B" w:rsidP="002D583B"/>
    <w:p w:rsidR="002D583B" w:rsidRPr="002D583B" w:rsidRDefault="002D583B" w:rsidP="002D583B"/>
    <w:p w:rsidR="002D583B" w:rsidRDefault="002D583B" w:rsidP="002D583B">
      <w:pPr>
        <w:pStyle w:val="CodeSection"/>
      </w:pPr>
      <w:r w:rsidRPr="00FE5FD8">
        <w:t>/////////////////////////////////////////////</w:t>
      </w:r>
      <w:r>
        <w:t>//////////////////////////</w:t>
      </w:r>
      <w:r w:rsidRPr="00FE5FD8">
        <w:t>//////</w:t>
      </w:r>
      <w:r>
        <w:br/>
        <w:t>// Function : writeHuffmanFile</w:t>
      </w:r>
      <w:r>
        <w:br/>
      </w:r>
      <w:r w:rsidRPr="00FE5FD8">
        <w:t xml:space="preserve">// Parameters : </w:t>
      </w:r>
      <w:r>
        <w:tab/>
      </w:r>
      <w:r w:rsidRPr="00FE5FD8">
        <w:t>inputFilePath - the pat</w:t>
      </w:r>
      <w:r>
        <w:t>h of the file to open for input</w:t>
      </w:r>
      <w:r>
        <w:br/>
        <w:t>//</w:t>
      </w:r>
      <w:r>
        <w:tab/>
      </w:r>
      <w:r>
        <w:tab/>
      </w:r>
      <w:r>
        <w:tab/>
      </w:r>
      <w:r w:rsidRPr="00FE5FD8">
        <w:t>outputFilePath - the path</w:t>
      </w:r>
      <w:r>
        <w:t xml:space="preserve"> of the file to open for output</w:t>
      </w:r>
      <w:r>
        <w:br/>
        <w:t>//</w:t>
      </w:r>
      <w:r>
        <w:tab/>
      </w:r>
      <w:r>
        <w:tab/>
      </w:r>
      <w:r>
        <w:tab/>
        <w:t>freqTable - the frequency table</w:t>
      </w:r>
      <w:r>
        <w:br/>
        <w:t>//</w:t>
      </w:r>
      <w:r>
        <w:tab/>
      </w:r>
      <w:r>
        <w:tab/>
      </w:r>
      <w:r>
        <w:tab/>
      </w:r>
      <w:r w:rsidRPr="00FE5FD8">
        <w:t>enc</w:t>
      </w:r>
      <w:r>
        <w:t>odingTable - the encoding table</w:t>
      </w:r>
      <w:r>
        <w:br/>
      </w:r>
      <w:r w:rsidRPr="00FE5FD8">
        <w:t>// Notes : open the input file</w:t>
      </w:r>
      <w:r w:rsidR="004F1B71">
        <w:t xml:space="preserve"> using ifstream</w:t>
      </w:r>
      <w:r w:rsidRPr="00FE5FD8">
        <w:t xml:space="preserve">, read characters </w:t>
      </w:r>
      <w:r>
        <w:t>one at a time,</w:t>
      </w:r>
      <w:r w:rsidR="004F1B71">
        <w:br/>
        <w:t>//</w:t>
      </w:r>
      <w:r w:rsidR="004F1B71">
        <w:tab/>
      </w:r>
      <w:r w:rsidR="004F1B71">
        <w:tab/>
      </w:r>
      <w:r w:rsidR="00E83A1D">
        <w:t>write the encoding path for that character to BitOStream</w:t>
      </w:r>
      <w:r>
        <w:br/>
      </w:r>
      <w:r w:rsidRPr="00FE5FD8">
        <w:t>////////////////////////////////////////////////////</w:t>
      </w:r>
      <w:r>
        <w:t>/////////////////////////</w:t>
      </w:r>
      <w:r>
        <w:br/>
      </w:r>
      <w:r w:rsidRPr="00FE5FD8">
        <w:t xml:space="preserve">void writeHuffmanFile(const char* inputFilePath, const char* outputFilePath, </w:t>
      </w:r>
      <w:r>
        <w:br/>
        <w:t xml:space="preserve">                      </w:t>
      </w:r>
      <w:r w:rsidRPr="00FE5FD8">
        <w:t>unsigned int* freqTable, vector&lt;int&gt;* encodingTable)</w:t>
      </w:r>
    </w:p>
    <w:p w:rsidR="002367AB" w:rsidRPr="002367AB" w:rsidRDefault="002D583B" w:rsidP="002D583B">
      <w:pPr>
        <w:pStyle w:val="CodeSection"/>
      </w:pPr>
      <w:r w:rsidRPr="00FE5FD8">
        <w:t>////////////////////////////////////////////////////</w:t>
      </w:r>
      <w:r>
        <w:t>/////////////////////////</w:t>
      </w:r>
      <w:r>
        <w:br/>
      </w:r>
      <w:r w:rsidRPr="00FE5FD8">
        <w:t>// Function : cleanup</w:t>
      </w:r>
      <w:r>
        <w:br/>
      </w:r>
      <w:r w:rsidRPr="00FE5FD8">
        <w:t xml:space="preserve">// Notes : </w:t>
      </w:r>
      <w:r w:rsidR="008D684E">
        <w:t>delete each array, and write recursive helper function to delete</w:t>
      </w:r>
      <w:r w:rsidR="008D684E">
        <w:br/>
        <w:t>//</w:t>
      </w:r>
      <w:r w:rsidR="008D684E">
        <w:tab/>
      </w:r>
      <w:r w:rsidR="008D684E">
        <w:tab/>
        <w:t>the tree</w:t>
      </w:r>
      <w:r w:rsidR="00D72DCB">
        <w:t xml:space="preserve"> in post-order</w:t>
      </w:r>
      <w:r>
        <w:br/>
      </w:r>
      <w:r w:rsidRPr="00FE5FD8">
        <w:t>////////////////////////////////////////////////////</w:t>
      </w:r>
      <w:r>
        <w:t>/////////////////////////</w:t>
      </w:r>
      <w:r>
        <w:br/>
      </w:r>
      <w:r w:rsidRPr="00FE5FD8">
        <w:t>void cleanup(unsigned int* freqTable, HuffNode* huffTree, vector&lt;int&gt;* encodingTable)</w:t>
      </w:r>
      <w:r w:rsidR="00F50118">
        <w:br/>
      </w:r>
      <w:r w:rsidR="00F50118">
        <w:br/>
      </w:r>
      <w:r w:rsidR="00F50118" w:rsidRPr="00FE5FD8">
        <w:t>////////////////////////////////////////////////////</w:t>
      </w:r>
      <w:r w:rsidR="00F50118">
        <w:t>/////////////////////////</w:t>
      </w:r>
      <w:r w:rsidR="00F50118">
        <w:br/>
        <w:t>// Function : decodeHuffmanFile</w:t>
      </w:r>
      <w:r w:rsidR="00F50118">
        <w:br/>
        <w:t>// Parameters :</w:t>
      </w:r>
      <w:r w:rsidR="00F50118">
        <w:tab/>
        <w:t>inputFilePath - the file to open and decode</w:t>
      </w:r>
      <w:r w:rsidR="00F50118">
        <w:br/>
        <w:t>//</w:t>
      </w:r>
      <w:r w:rsidR="00F50118">
        <w:tab/>
      </w:r>
      <w:r w:rsidR="00F50118">
        <w:tab/>
      </w:r>
      <w:r w:rsidR="00F50118">
        <w:tab/>
        <w:t>outputFilePath - the decoded mesasge, written to a file</w:t>
      </w:r>
      <w:r w:rsidR="00286927">
        <w:br/>
        <w:t>// Notes: Must re-generate the leaflist, tree, and encoding table using</w:t>
      </w:r>
      <w:r w:rsidR="00286927">
        <w:br/>
        <w:t>//</w:t>
      </w:r>
      <w:r w:rsidR="00286927">
        <w:tab/>
      </w:r>
      <w:r w:rsidR="00286927">
        <w:tab/>
        <w:t>the other functions. The frequency table is pulled from the file</w:t>
      </w:r>
      <w:r w:rsidR="00286927">
        <w:br/>
        <w:t>//</w:t>
      </w:r>
      <w:r w:rsidR="00286927">
        <w:tab/>
      </w:r>
      <w:r w:rsidR="00286927">
        <w:tab/>
        <w:t>via the header chunk.</w:t>
      </w:r>
      <w:r w:rsidR="00F50118">
        <w:br/>
      </w:r>
      <w:r w:rsidR="00F50118" w:rsidRPr="00FE5FD8">
        <w:t>////////////////////////////////////////////////////</w:t>
      </w:r>
      <w:r w:rsidR="00F50118">
        <w:t>/////////////////////////</w:t>
      </w:r>
      <w:r w:rsidR="00F50118">
        <w:br/>
        <w:t>void decodeHuffmanFile(const char* inputFilePath, const char* outputFilePath)</w:t>
      </w:r>
      <w:r>
        <w:br/>
      </w:r>
    </w:p>
    <w:p w:rsidR="009E187D" w:rsidRDefault="009E187D" w:rsidP="00A90A9F">
      <w:pPr>
        <w:pStyle w:val="Heading1"/>
      </w:pPr>
      <w:bookmarkStart w:id="8" w:name="_Toc231200081"/>
      <w:bookmarkStart w:id="9" w:name="_Toc233543974"/>
      <w:bookmarkStart w:id="10" w:name="_Toc273646738"/>
      <w:bookmarkStart w:id="11" w:name="_Toc358034742"/>
      <w:r w:rsidRPr="009E187D">
        <w:t>Desired Output</w:t>
      </w:r>
      <w:bookmarkEnd w:id="8"/>
      <w:bookmarkEnd w:id="9"/>
      <w:bookmarkEnd w:id="10"/>
      <w:bookmarkEnd w:id="11"/>
    </w:p>
    <w:p w:rsidR="002367AB" w:rsidRDefault="008E09A6" w:rsidP="002367AB">
      <w:pPr>
        <w:rPr>
          <w:rFonts w:cs="Times New Roman"/>
          <w:szCs w:val="24"/>
        </w:rPr>
      </w:pPr>
      <w:r w:rsidRPr="00401FF1">
        <w:rPr>
          <w:rFonts w:cs="Times New Roman"/>
          <w:szCs w:val="24"/>
        </w:rPr>
        <w:t xml:space="preserve">Compile and run your code with the </w:t>
      </w:r>
      <w:r w:rsidRPr="00463BBB">
        <w:rPr>
          <w:rFonts w:cs="Times New Roman"/>
          <w:szCs w:val="24"/>
        </w:rPr>
        <w:t>DTSLab9.cpp</w:t>
      </w:r>
      <w:r w:rsidR="00463BBB">
        <w:rPr>
          <w:rFonts w:cs="Times New Roman"/>
          <w:szCs w:val="24"/>
        </w:rPr>
        <w:t xml:space="preserve"> file provided via FSO</w:t>
      </w:r>
      <w:r w:rsidRPr="00401FF1">
        <w:rPr>
          <w:rFonts w:cs="Times New Roman"/>
          <w:szCs w:val="24"/>
        </w:rPr>
        <w:t>. Your console output should match the following block identically:</w:t>
      </w:r>
    </w:p>
    <w:p w:rsidR="002D583B" w:rsidRPr="00BA2601" w:rsidRDefault="002D583B" w:rsidP="002D583B">
      <w:pPr>
        <w:pStyle w:val="Output"/>
      </w:pPr>
      <w:r w:rsidRPr="00BA2601">
        <w:t>**********************************************************************</w:t>
      </w:r>
      <w:r>
        <w:br/>
      </w:r>
      <w:r w:rsidRPr="00BA2601">
        <w:t>**                              LAB 9:                              **</w:t>
      </w:r>
      <w:r>
        <w:br/>
      </w:r>
      <w:r w:rsidRPr="00BA2601">
        <w:t>**********************************************************************</w:t>
      </w:r>
    </w:p>
    <w:p w:rsidR="002D583B" w:rsidRPr="00BA2601" w:rsidRDefault="002D583B" w:rsidP="002D583B">
      <w:pPr>
        <w:pStyle w:val="Output"/>
      </w:pPr>
      <w:r w:rsidRPr="00BA2601">
        <w:t>*** TEST 1 ***</w:t>
      </w:r>
      <w:r>
        <w:br/>
      </w:r>
      <w:r w:rsidRPr="00BA2601">
        <w:t>Get a Frequency Table from the Huffman Utility for l8input.txt...</w:t>
      </w:r>
      <w:r>
        <w:br/>
      </w:r>
      <w:r w:rsidRPr="00BA2601">
        <w:t>Freq Table</w:t>
      </w:r>
      <w:r>
        <w:br/>
      </w:r>
      <w:r w:rsidRPr="00BA2601">
        <w:t xml:space="preserve"> (32)   : 6</w:t>
      </w:r>
      <w:r>
        <w:br/>
      </w:r>
      <w:r w:rsidRPr="00BA2601">
        <w:t>F(70)   : 1</w:t>
      </w:r>
      <w:r>
        <w:br/>
      </w:r>
      <w:r w:rsidRPr="00BA2601">
        <w:t>S(83)   : 1</w:t>
      </w:r>
      <w:r>
        <w:br/>
      </w:r>
      <w:r w:rsidRPr="00BA2601">
        <w:t>a(97)   : 1</w:t>
      </w:r>
      <w:r>
        <w:br/>
      </w:r>
      <w:r w:rsidRPr="00BA2601">
        <w:t>b(98)   : 1</w:t>
      </w:r>
      <w:r>
        <w:br/>
      </w:r>
      <w:r w:rsidRPr="00BA2601">
        <w:t>c(99)   : 1</w:t>
      </w:r>
      <w:r>
        <w:br/>
      </w:r>
      <w:r w:rsidRPr="00BA2601">
        <w:t>e(101)   : 4</w:t>
      </w:r>
      <w:r>
        <w:br/>
      </w:r>
      <w:r w:rsidRPr="00BA2601">
        <w:t>h(104)   : 2</w:t>
      </w:r>
      <w:r>
        <w:br/>
      </w:r>
      <w:r w:rsidRPr="00BA2601">
        <w:lastRenderedPageBreak/>
        <w:t>i(105)   : 2</w:t>
      </w:r>
      <w:r>
        <w:br/>
      </w:r>
      <w:r w:rsidRPr="00BA2601">
        <w:t>l(108)   : 4</w:t>
      </w:r>
      <w:r>
        <w:br/>
      </w:r>
      <w:r w:rsidRPr="00BA2601">
        <w:t>o(111)   : 2</w:t>
      </w:r>
      <w:r>
        <w:br/>
      </w:r>
      <w:r w:rsidRPr="00BA2601">
        <w:t>r(114)   : 1</w:t>
      </w:r>
      <w:r>
        <w:br/>
      </w:r>
      <w:r w:rsidRPr="00BA2601">
        <w:t>s(115)   : 3</w:t>
      </w:r>
      <w:r>
        <w:br/>
      </w:r>
      <w:r w:rsidRPr="00BA2601">
        <w:t>t(116)   : 2</w:t>
      </w:r>
      <w:r>
        <w:br/>
      </w:r>
      <w:r w:rsidRPr="00BA2601">
        <w:t>u(117)   : 1</w:t>
      </w:r>
      <w:r>
        <w:br/>
      </w:r>
      <w:r w:rsidRPr="00BA2601">
        <w:t>v(118)   : 1</w:t>
      </w:r>
      <w:r>
        <w:br/>
      </w:r>
    </w:p>
    <w:p w:rsidR="002D583B" w:rsidRDefault="002D583B" w:rsidP="002D583B">
      <w:pPr>
        <w:pStyle w:val="Output"/>
      </w:pPr>
      <w:r w:rsidRPr="00BA2601">
        <w:t>*** TEST 2a ***</w:t>
      </w:r>
      <w:r>
        <w:br/>
      </w:r>
      <w:r w:rsidRPr="00BA2601">
        <w:t>Create the list of starting Huffman Nodes (eventual Leaf Nodes)...</w:t>
      </w:r>
      <w:r>
        <w:br/>
      </w:r>
    </w:p>
    <w:p w:rsidR="002D583B" w:rsidRPr="00BA2601" w:rsidRDefault="002D583B" w:rsidP="002D583B">
      <w:pPr>
        <w:pStyle w:val="Output"/>
      </w:pPr>
      <w:r w:rsidRPr="00BA2601">
        <w:t>*** TEST 2b ***</w:t>
      </w:r>
      <w:r>
        <w:br/>
      </w:r>
      <w:r w:rsidRPr="00BA2601">
        <w:t>Now create a Huffman Tree from the Huffman Utility...</w:t>
      </w:r>
      <w:r>
        <w:br/>
      </w:r>
      <w:r w:rsidRPr="00BA2601">
        <w:t xml:space="preserve">Depth 0 : </w:t>
      </w:r>
      <w:r>
        <w:br/>
      </w:r>
      <w:r w:rsidRPr="00BA2601">
        <w:t xml:space="preserve">Depth 1 : </w:t>
      </w:r>
      <w:r>
        <w:br/>
      </w:r>
      <w:r w:rsidRPr="00BA2601">
        <w:t xml:space="preserve">Depth 2 : </w:t>
      </w:r>
      <w:r>
        <w:br/>
      </w:r>
      <w:r w:rsidRPr="00BA2601">
        <w:t xml:space="preserve">Depth 3 : s e l   </w:t>
      </w:r>
      <w:r>
        <w:br/>
      </w:r>
      <w:r w:rsidRPr="00BA2601">
        <w:t xml:space="preserve">Depth 4 : o t i h </w:t>
      </w:r>
      <w:r>
        <w:br/>
      </w:r>
      <w:r w:rsidRPr="00BA2601">
        <w:t xml:space="preserve">Depth 5 : r a u c F S b v </w:t>
      </w:r>
    </w:p>
    <w:p w:rsidR="002D583B" w:rsidRDefault="002D583B" w:rsidP="002D583B">
      <w:pPr>
        <w:pStyle w:val="Output"/>
      </w:pPr>
      <w:r>
        <w:br/>
      </w:r>
      <w:r w:rsidRPr="00BA2601">
        <w:t>*** TEST 3 ***</w:t>
      </w:r>
      <w:r>
        <w:br/>
      </w:r>
      <w:r w:rsidRPr="00BA2601">
        <w:t>Next, make an Encoding Table from the Huffman Utility...</w:t>
      </w:r>
      <w:r>
        <w:br/>
      </w:r>
      <w:r w:rsidRPr="00BA2601">
        <w:t>Encoding Table</w:t>
      </w:r>
      <w:r>
        <w:br/>
      </w:r>
      <w:r w:rsidRPr="00BA2601">
        <w:t xml:space="preserve">Letter :  </w:t>
      </w:r>
      <w:r w:rsidRPr="00BA2601">
        <w:tab/>
        <w:t>Code : 111</w:t>
      </w:r>
      <w:r>
        <w:br/>
      </w:r>
      <w:r w:rsidRPr="00BA2601">
        <w:t>Letter : F</w:t>
      </w:r>
      <w:r w:rsidRPr="00BA2601">
        <w:tab/>
        <w:t>Code : 11000</w:t>
      </w:r>
      <w:r>
        <w:br/>
      </w:r>
      <w:r w:rsidRPr="00BA2601">
        <w:t>Letter : S</w:t>
      </w:r>
      <w:r w:rsidRPr="00BA2601">
        <w:tab/>
        <w:t>Code : 11001</w:t>
      </w:r>
      <w:r>
        <w:br/>
      </w:r>
      <w:r w:rsidRPr="00BA2601">
        <w:t>Letter : a</w:t>
      </w:r>
      <w:r w:rsidRPr="00BA2601">
        <w:tab/>
        <w:t>Code : 01111</w:t>
      </w:r>
      <w:r>
        <w:br/>
      </w:r>
      <w:r w:rsidRPr="00BA2601">
        <w:t>Letter : b</w:t>
      </w:r>
      <w:r w:rsidRPr="00BA2601">
        <w:tab/>
        <w:t>Code : 11010</w:t>
      </w:r>
      <w:r>
        <w:br/>
      </w:r>
      <w:r w:rsidRPr="00BA2601">
        <w:t>Letter : c</w:t>
      </w:r>
      <w:r w:rsidRPr="00BA2601">
        <w:tab/>
        <w:t>Code : 10011</w:t>
      </w:r>
      <w:r>
        <w:br/>
      </w:r>
      <w:r w:rsidRPr="00BA2601">
        <w:t>Letter : e</w:t>
      </w:r>
      <w:r w:rsidRPr="00BA2601">
        <w:tab/>
        <w:t>Code : 001</w:t>
      </w:r>
      <w:r>
        <w:br/>
      </w:r>
      <w:r w:rsidRPr="00BA2601">
        <w:t>Letter : h</w:t>
      </w:r>
      <w:r w:rsidRPr="00BA2601">
        <w:tab/>
        <w:t>Code : 1011</w:t>
      </w:r>
      <w:r>
        <w:br/>
      </w:r>
      <w:r w:rsidRPr="00BA2601">
        <w:t>Letter : i</w:t>
      </w:r>
      <w:r w:rsidRPr="00BA2601">
        <w:tab/>
        <w:t>Code : 1010</w:t>
      </w:r>
      <w:r>
        <w:br/>
      </w:r>
      <w:r w:rsidRPr="00BA2601">
        <w:t>Letter : l</w:t>
      </w:r>
      <w:r w:rsidRPr="00BA2601">
        <w:tab/>
        <w:t>Code : 010</w:t>
      </w:r>
      <w:r>
        <w:br/>
      </w:r>
      <w:r w:rsidRPr="00BA2601">
        <w:t>Letter : o</w:t>
      </w:r>
      <w:r w:rsidRPr="00BA2601">
        <w:tab/>
        <w:t>Code : 0110</w:t>
      </w:r>
      <w:r>
        <w:br/>
      </w:r>
      <w:r w:rsidRPr="00BA2601">
        <w:t>Letter : r</w:t>
      </w:r>
      <w:r w:rsidRPr="00BA2601">
        <w:tab/>
        <w:t>Code : 01110</w:t>
      </w:r>
      <w:r>
        <w:br/>
      </w:r>
      <w:r w:rsidRPr="00BA2601">
        <w:t>Letter : s</w:t>
      </w:r>
      <w:r w:rsidRPr="00BA2601">
        <w:tab/>
        <w:t>Code : 000</w:t>
      </w:r>
      <w:r>
        <w:br/>
      </w:r>
      <w:r w:rsidRPr="00BA2601">
        <w:t>Letter : t</w:t>
      </w:r>
      <w:r w:rsidRPr="00BA2601">
        <w:tab/>
        <w:t>Code : 1000</w:t>
      </w:r>
      <w:r>
        <w:br/>
      </w:r>
      <w:r w:rsidRPr="00BA2601">
        <w:t>Letter : u</w:t>
      </w:r>
      <w:r w:rsidRPr="00BA2601">
        <w:tab/>
        <w:t>Code : 10010</w:t>
      </w:r>
      <w:r>
        <w:br/>
      </w:r>
      <w:r w:rsidRPr="00BA2601">
        <w:t>Letter : v</w:t>
      </w:r>
      <w:r w:rsidRPr="00BA2601">
        <w:tab/>
        <w:t>Code : 11011</w:t>
      </w:r>
      <w:r>
        <w:br/>
      </w:r>
      <w:r>
        <w:br/>
      </w:r>
      <w:r w:rsidRPr="00BA2601">
        <w:t>*** TEST 4 ***</w:t>
      </w:r>
      <w:r>
        <w:br/>
      </w:r>
      <w:r w:rsidRPr="00BA2601">
        <w:t>Finally, write a complete Huffman File...</w:t>
      </w:r>
      <w:r>
        <w:br/>
      </w:r>
      <w:r w:rsidRPr="00BA2601">
        <w:t>Final Huffman Encoded Data :</w:t>
      </w:r>
      <w:r>
        <w:br/>
      </w:r>
      <w:r w:rsidRPr="00BA2601">
        <w:t xml:space="preserve">11000100 10010010 11111001 01111101 00101111 01000011 11000101 10011111 </w:t>
      </w:r>
      <w:r>
        <w:br/>
      </w:r>
      <w:r w:rsidRPr="00BA2601">
        <w:t xml:space="preserve">10100010 00100011 10001001 11011011 00110010 11100111 01100101 11000000 </w:t>
      </w:r>
      <w:r>
        <w:br/>
      </w:r>
    </w:p>
    <w:p w:rsidR="002D583B" w:rsidRPr="002367AB" w:rsidRDefault="002D583B" w:rsidP="002D583B">
      <w:pPr>
        <w:pStyle w:val="Output"/>
      </w:pPr>
      <w:r w:rsidRPr="00BA2601">
        <w:t>Huffman Uncompressed Data Size : 33</w:t>
      </w:r>
      <w:r>
        <w:br/>
      </w:r>
      <w:r w:rsidRPr="00BA2601">
        <w:t>Huffman Compressed Data Size : 16</w:t>
      </w:r>
      <w:r w:rsidR="00B4445F">
        <w:br/>
      </w:r>
      <w:r w:rsidR="00B4445F">
        <w:br/>
      </w:r>
      <w:r w:rsidR="00B4445F">
        <w:br/>
        <w:t>*** TEST 5 ***</w:t>
      </w:r>
      <w:r w:rsidR="00B4445F">
        <w:br/>
        <w:t>decode a Huffman File...</w:t>
      </w:r>
      <w:r w:rsidR="00B4445F">
        <w:br/>
        <w:t>the quick brown fox jumps over the lazy dog.</w:t>
      </w:r>
      <w:r w:rsidR="00B4445F">
        <w:br/>
      </w:r>
    </w:p>
    <w:p w:rsidR="00B40187" w:rsidRDefault="00B40187">
      <w:pPr>
        <w:rPr>
          <w:rFonts w:asciiTheme="majorHAnsi" w:eastAsiaTheme="majorEastAsia" w:hAnsiTheme="majorHAnsi" w:cstheme="majorBidi"/>
          <w:b/>
          <w:bCs/>
          <w:color w:val="800080" w:themeColor="accent2" w:themeShade="80"/>
          <w:sz w:val="40"/>
          <w:szCs w:val="28"/>
        </w:rPr>
      </w:pPr>
      <w:r>
        <w:br w:type="page"/>
      </w:r>
    </w:p>
    <w:p w:rsidR="009E187D" w:rsidRPr="009E187D" w:rsidRDefault="00B40187" w:rsidP="00A90A9F">
      <w:pPr>
        <w:pStyle w:val="Heading1"/>
      </w:pPr>
      <w:bookmarkStart w:id="12" w:name="_Toc358034743"/>
      <w:r>
        <w:lastRenderedPageBreak/>
        <w:t>Submission</w:t>
      </w:r>
      <w:bookmarkEnd w:id="12"/>
    </w:p>
    <w:p w:rsidR="00C77558" w:rsidRDefault="00C77558" w:rsidP="001A4EB3">
      <w:pPr>
        <w:pStyle w:val="NoSpacing"/>
      </w:pPr>
    </w:p>
    <w:p w:rsidR="00B40187" w:rsidRPr="004E538D" w:rsidRDefault="006B3298" w:rsidP="00B40187">
      <w:r>
        <w:t>To submit the</w:t>
      </w:r>
      <w:r w:rsidR="00B40187" w:rsidRPr="004E538D">
        <w:t xml:space="preserve"> lab assignment:</w:t>
      </w:r>
    </w:p>
    <w:p w:rsidR="004102FA" w:rsidRDefault="004102FA" w:rsidP="004102FA">
      <w:pPr>
        <w:pStyle w:val="ListParagraph"/>
        <w:numPr>
          <w:ilvl w:val="0"/>
          <w:numId w:val="1"/>
        </w:numPr>
      </w:pPr>
      <w:r>
        <w:t>Clean, build, and run DTSLab</w:t>
      </w:r>
      <w:r w:rsidR="008F23A5">
        <w:t>9.cpp with your HuffmanUtils.h and BitStream.h</w:t>
      </w:r>
      <w:r w:rsidR="00B302F6">
        <w:t xml:space="preserve"> files</w:t>
      </w:r>
      <w:r>
        <w:t xml:space="preserve"> in Visual Studio </w:t>
      </w:r>
      <w:r w:rsidR="00342144">
        <w:t>(</w:t>
      </w:r>
      <w:r>
        <w:t>debug mode</w:t>
      </w:r>
      <w:r w:rsidR="00342144">
        <w:t>)</w:t>
      </w:r>
      <w:r>
        <w:t>.</w:t>
      </w:r>
    </w:p>
    <w:p w:rsidR="004102FA" w:rsidRDefault="004A6AE6" w:rsidP="004102FA">
      <w:pPr>
        <w:pStyle w:val="ListParagraph"/>
        <w:numPr>
          <w:ilvl w:val="1"/>
          <w:numId w:val="1"/>
        </w:numPr>
      </w:pPr>
      <w:r>
        <w:t>c</w:t>
      </w:r>
      <w:r w:rsidR="008F23A5">
        <w:t xml:space="preserve">lear </w:t>
      </w:r>
      <w:r w:rsidR="004102FA">
        <w:t>up any warnings</w:t>
      </w:r>
      <w:r w:rsidR="008F23A5">
        <w:t xml:space="preserve"> you encounter</w:t>
      </w:r>
      <w:r w:rsidR="006B3298">
        <w:t>.</w:t>
      </w:r>
    </w:p>
    <w:p w:rsidR="004102FA" w:rsidRDefault="004102FA" w:rsidP="004102FA">
      <w:pPr>
        <w:pStyle w:val="ListParagraph"/>
        <w:numPr>
          <w:ilvl w:val="1"/>
          <w:numId w:val="1"/>
        </w:numPr>
      </w:pPr>
      <w:r>
        <w:t xml:space="preserve">verify </w:t>
      </w:r>
      <w:r w:rsidR="004A6AE6">
        <w:t xml:space="preserve">that </w:t>
      </w:r>
      <w:r>
        <w:t>your output</w:t>
      </w:r>
      <w:r w:rsidR="004A6AE6">
        <w:t xml:space="preserve"> is correct</w:t>
      </w:r>
      <w:r>
        <w:t xml:space="preserve"> </w:t>
      </w:r>
      <w:r w:rsidR="004A6AE6">
        <w:t>by comparing it to</w:t>
      </w:r>
      <w:r>
        <w:t xml:space="preserve"> the lab document</w:t>
      </w:r>
      <w:r w:rsidR="004A6AE6">
        <w:t>'s Desired Output section</w:t>
      </w:r>
      <w:r>
        <w:t>, line-by-line.</w:t>
      </w:r>
    </w:p>
    <w:p w:rsidR="004102FA" w:rsidRDefault="004102FA" w:rsidP="004102FA">
      <w:pPr>
        <w:pStyle w:val="ListParagraph"/>
        <w:numPr>
          <w:ilvl w:val="1"/>
          <w:numId w:val="1"/>
        </w:numPr>
      </w:pPr>
      <w:r>
        <w:t>ensure there are no memory leaks.</w:t>
      </w:r>
    </w:p>
    <w:p w:rsidR="004102FA" w:rsidRDefault="004102FA" w:rsidP="004102FA">
      <w:pPr>
        <w:pStyle w:val="ListParagraph"/>
        <w:numPr>
          <w:ilvl w:val="0"/>
          <w:numId w:val="1"/>
        </w:numPr>
      </w:pPr>
      <w:r>
        <w:t>On your desktop, create a new folder with your name in the following format:</w:t>
      </w:r>
    </w:p>
    <w:p w:rsidR="004102FA" w:rsidRDefault="004102FA" w:rsidP="004102FA">
      <w:pPr>
        <w:pStyle w:val="ListParagraph"/>
        <w:numPr>
          <w:ilvl w:val="1"/>
          <w:numId w:val="1"/>
        </w:numPr>
      </w:pPr>
      <w:r>
        <w:t>your last name</w:t>
      </w:r>
    </w:p>
    <w:p w:rsidR="004102FA" w:rsidRDefault="004102FA" w:rsidP="004102FA">
      <w:pPr>
        <w:pStyle w:val="ListParagraph"/>
        <w:numPr>
          <w:ilvl w:val="1"/>
          <w:numId w:val="1"/>
        </w:numPr>
      </w:pPr>
      <w:r>
        <w:t>a comma</w:t>
      </w:r>
    </w:p>
    <w:p w:rsidR="004102FA" w:rsidRDefault="004102FA" w:rsidP="004102FA">
      <w:pPr>
        <w:pStyle w:val="ListParagraph"/>
        <w:numPr>
          <w:ilvl w:val="1"/>
          <w:numId w:val="1"/>
        </w:numPr>
      </w:pPr>
      <w:r>
        <w:t>a single space</w:t>
      </w:r>
    </w:p>
    <w:p w:rsidR="004102FA" w:rsidRDefault="004102FA" w:rsidP="004102FA">
      <w:pPr>
        <w:pStyle w:val="ListParagraph"/>
        <w:numPr>
          <w:ilvl w:val="1"/>
          <w:numId w:val="1"/>
        </w:numPr>
      </w:pPr>
      <w:r>
        <w:t>your first name</w:t>
      </w:r>
      <w:r w:rsidR="00745203">
        <w:br/>
      </w:r>
      <w:r w:rsidR="006B3298" w:rsidRPr="00745203">
        <w:rPr>
          <w:b/>
        </w:rPr>
        <w:t xml:space="preserve">* </w:t>
      </w:r>
      <w:r w:rsidRPr="00745203">
        <w:rPr>
          <w:b/>
        </w:rPr>
        <w:t>Appropriate capitalization for proper names should be used. </w:t>
      </w:r>
      <w:r>
        <w:br/>
        <w:t>Suitable e</w:t>
      </w:r>
      <w:r w:rsidRPr="004E538D">
        <w:t>xamples</w:t>
      </w:r>
      <w:r>
        <w:t xml:space="preserve"> include</w:t>
      </w:r>
      <w:r w:rsidRPr="004E538D">
        <w:t xml:space="preserve"> : "Pollack, Joey"; "De La Paz, Christhian"; "Tjarks, Matthew".</w:t>
      </w:r>
    </w:p>
    <w:p w:rsidR="004102FA" w:rsidRDefault="004102FA" w:rsidP="004102FA">
      <w:pPr>
        <w:pStyle w:val="ListParagraph"/>
        <w:numPr>
          <w:ilvl w:val="0"/>
          <w:numId w:val="1"/>
        </w:numPr>
      </w:pPr>
      <w:r w:rsidRPr="004E538D">
        <w:t xml:space="preserve">Copy your 'HuffmanUtils.h' and 'BitStream.h' files into the folder that you </w:t>
      </w:r>
      <w:r w:rsidR="00174A77">
        <w:t>created in step 2</w:t>
      </w:r>
      <w:r w:rsidRPr="004E538D">
        <w:t>. I need both of these files to grade the lab. These are the only files I need and should therefore</w:t>
      </w:r>
      <w:r>
        <w:t xml:space="preserve"> be the only files you submit</w:t>
      </w:r>
      <w:r w:rsidRPr="004E538D">
        <w:t>.</w:t>
      </w:r>
    </w:p>
    <w:p w:rsidR="004102FA" w:rsidRDefault="004102FA" w:rsidP="004102FA">
      <w:pPr>
        <w:pStyle w:val="ListParagraph"/>
        <w:numPr>
          <w:ilvl w:val="0"/>
          <w:numId w:val="1"/>
        </w:numPr>
      </w:pPr>
      <w:r>
        <w:t>R</w:t>
      </w:r>
      <w:r w:rsidRPr="004E538D">
        <w:t>ight-click</w:t>
      </w:r>
      <w:r>
        <w:t xml:space="preserve"> on the folder and select</w:t>
      </w:r>
      <w:r w:rsidRPr="004E538D">
        <w:t xml:space="preserve"> 'send to-&gt;compressed (zipped) folder'.</w:t>
      </w:r>
    </w:p>
    <w:p w:rsidR="00B40187" w:rsidRPr="006B3298" w:rsidRDefault="004102FA" w:rsidP="006B3298">
      <w:pPr>
        <w:pStyle w:val="ListParagraph"/>
        <w:numPr>
          <w:ilvl w:val="0"/>
          <w:numId w:val="1"/>
        </w:numPr>
      </w:pPr>
      <w:r>
        <w:t>Submit the compressed folder via FSO</w:t>
      </w:r>
      <w:r w:rsidR="006B3298">
        <w:t xml:space="preserve">. </w:t>
      </w:r>
    </w:p>
    <w:sectPr w:rsidR="00B40187" w:rsidRPr="006B3298" w:rsidSect="002B5A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87B" w:rsidRDefault="006E387B" w:rsidP="00BA4E25">
      <w:pPr>
        <w:spacing w:after="0" w:line="240" w:lineRule="auto"/>
      </w:pPr>
      <w:r>
        <w:separator/>
      </w:r>
    </w:p>
  </w:endnote>
  <w:endnote w:type="continuationSeparator" w:id="1">
    <w:p w:rsidR="006E387B" w:rsidRDefault="006E387B" w:rsidP="00BA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25" w:rsidRPr="00BC0A8D" w:rsidRDefault="00D42ADF" w:rsidP="00D8224A">
    <w:pPr>
      <w:pStyle w:val="Footer"/>
    </w:pPr>
    <w:r w:rsidRPr="00BC0A8D">
      <w:rPr>
        <w:b/>
        <w:spacing w:val="60"/>
      </w:rPr>
      <w:t>DTS</w:t>
    </w:r>
    <w:r w:rsidRPr="00BC0A8D">
      <w:rPr>
        <w:spacing w:val="60"/>
      </w:rPr>
      <w:t xml:space="preserve"> </w:t>
    </w:r>
    <w:r w:rsidR="002367AB" w:rsidRPr="00BC0A8D">
      <w:rPr>
        <w:spacing w:val="60"/>
      </w:rPr>
      <w:t xml:space="preserve">Lab </w:t>
    </w:r>
    <w:r w:rsidR="00BC0A8D">
      <w:rPr>
        <w:spacing w:val="60"/>
      </w:rPr>
      <w:t>9</w:t>
    </w:r>
    <w:r w:rsidR="00D8224A" w:rsidRPr="00BC0A8D">
      <w:rPr>
        <w:spacing w:val="60"/>
      </w:rPr>
      <w:tab/>
    </w:r>
    <w:r w:rsidR="00D8224A" w:rsidRPr="00BC0A8D">
      <w:rPr>
        <w:spacing w:val="60"/>
      </w:rPr>
      <w:tab/>
      <w:t>Page</w:t>
    </w:r>
    <w:r w:rsidR="00D8224A" w:rsidRPr="00BC0A8D">
      <w:rPr>
        <w:b/>
      </w:rPr>
      <w:t xml:space="preserve"> </w:t>
    </w:r>
    <w:r w:rsidR="000F7C36" w:rsidRPr="00BC0A8D">
      <w:rPr>
        <w:b/>
      </w:rPr>
      <w:fldChar w:fldCharType="begin"/>
    </w:r>
    <w:r w:rsidR="00BB673A" w:rsidRPr="00BC0A8D">
      <w:rPr>
        <w:b/>
      </w:rPr>
      <w:instrText xml:space="preserve"> PAGE   \* MERGEFORMAT </w:instrText>
    </w:r>
    <w:r w:rsidR="000F7C36" w:rsidRPr="00BC0A8D">
      <w:rPr>
        <w:b/>
      </w:rPr>
      <w:fldChar w:fldCharType="separate"/>
    </w:r>
    <w:r w:rsidR="00286927">
      <w:rPr>
        <w:b/>
        <w:noProof/>
      </w:rPr>
      <w:t>3</w:t>
    </w:r>
    <w:r w:rsidR="000F7C36" w:rsidRPr="00BC0A8D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87B" w:rsidRDefault="006E387B" w:rsidP="00BA4E25">
      <w:pPr>
        <w:spacing w:after="0" w:line="240" w:lineRule="auto"/>
      </w:pPr>
      <w:r>
        <w:separator/>
      </w:r>
    </w:p>
  </w:footnote>
  <w:footnote w:type="continuationSeparator" w:id="1">
    <w:p w:rsidR="006E387B" w:rsidRDefault="006E387B" w:rsidP="00BA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4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1E38"/>
    <w:rsid w:val="000069D9"/>
    <w:rsid w:val="000265CF"/>
    <w:rsid w:val="00083DB3"/>
    <w:rsid w:val="000D463B"/>
    <w:rsid w:val="000F7C36"/>
    <w:rsid w:val="00110F8B"/>
    <w:rsid w:val="001312C6"/>
    <w:rsid w:val="00140326"/>
    <w:rsid w:val="00150116"/>
    <w:rsid w:val="001727FF"/>
    <w:rsid w:val="00174A77"/>
    <w:rsid w:val="00181E38"/>
    <w:rsid w:val="001A4EB3"/>
    <w:rsid w:val="001F211E"/>
    <w:rsid w:val="00207611"/>
    <w:rsid w:val="00211BDA"/>
    <w:rsid w:val="002200B4"/>
    <w:rsid w:val="002367AB"/>
    <w:rsid w:val="00286927"/>
    <w:rsid w:val="002A5AFF"/>
    <w:rsid w:val="002B5AA7"/>
    <w:rsid w:val="002D583B"/>
    <w:rsid w:val="002F20CE"/>
    <w:rsid w:val="003127EB"/>
    <w:rsid w:val="00325499"/>
    <w:rsid w:val="00342144"/>
    <w:rsid w:val="003517C3"/>
    <w:rsid w:val="003A5E5E"/>
    <w:rsid w:val="003D395E"/>
    <w:rsid w:val="004102FA"/>
    <w:rsid w:val="00462202"/>
    <w:rsid w:val="00463BBB"/>
    <w:rsid w:val="00490E31"/>
    <w:rsid w:val="004A6AE6"/>
    <w:rsid w:val="004B2E6E"/>
    <w:rsid w:val="004E0058"/>
    <w:rsid w:val="004F1B71"/>
    <w:rsid w:val="00525A6F"/>
    <w:rsid w:val="00530B12"/>
    <w:rsid w:val="00566A97"/>
    <w:rsid w:val="006741C1"/>
    <w:rsid w:val="00680762"/>
    <w:rsid w:val="006A06FE"/>
    <w:rsid w:val="006B3298"/>
    <w:rsid w:val="006E387B"/>
    <w:rsid w:val="00745203"/>
    <w:rsid w:val="007657CE"/>
    <w:rsid w:val="007A3086"/>
    <w:rsid w:val="007C2B51"/>
    <w:rsid w:val="007C7FA8"/>
    <w:rsid w:val="00852D1A"/>
    <w:rsid w:val="00855DE8"/>
    <w:rsid w:val="008932D9"/>
    <w:rsid w:val="008D684E"/>
    <w:rsid w:val="008D7938"/>
    <w:rsid w:val="008E09A6"/>
    <w:rsid w:val="008F23A5"/>
    <w:rsid w:val="009512E3"/>
    <w:rsid w:val="00956F28"/>
    <w:rsid w:val="009860C3"/>
    <w:rsid w:val="009A2976"/>
    <w:rsid w:val="009A3466"/>
    <w:rsid w:val="009B7038"/>
    <w:rsid w:val="009E187D"/>
    <w:rsid w:val="00A24F39"/>
    <w:rsid w:val="00A90A9F"/>
    <w:rsid w:val="00AA3333"/>
    <w:rsid w:val="00AD440A"/>
    <w:rsid w:val="00B079B0"/>
    <w:rsid w:val="00B302F6"/>
    <w:rsid w:val="00B34ED0"/>
    <w:rsid w:val="00B40187"/>
    <w:rsid w:val="00B4445F"/>
    <w:rsid w:val="00B5270E"/>
    <w:rsid w:val="00BA4E25"/>
    <w:rsid w:val="00BB402F"/>
    <w:rsid w:val="00BB673A"/>
    <w:rsid w:val="00BC0A8D"/>
    <w:rsid w:val="00BD0382"/>
    <w:rsid w:val="00C61141"/>
    <w:rsid w:val="00C77558"/>
    <w:rsid w:val="00CB5EB6"/>
    <w:rsid w:val="00CF31E4"/>
    <w:rsid w:val="00D03409"/>
    <w:rsid w:val="00D42ADF"/>
    <w:rsid w:val="00D72DCB"/>
    <w:rsid w:val="00D8224A"/>
    <w:rsid w:val="00DE2066"/>
    <w:rsid w:val="00DE4EB4"/>
    <w:rsid w:val="00E8158A"/>
    <w:rsid w:val="00E83A1D"/>
    <w:rsid w:val="00E86F96"/>
    <w:rsid w:val="00EE51DF"/>
    <w:rsid w:val="00F14F23"/>
    <w:rsid w:val="00F20E0A"/>
    <w:rsid w:val="00F50118"/>
    <w:rsid w:val="00F60FB1"/>
    <w:rsid w:val="00F72BB6"/>
    <w:rsid w:val="00F77953"/>
    <w:rsid w:val="00FD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82"/>
  </w:style>
  <w:style w:type="paragraph" w:styleId="Heading1">
    <w:name w:val="heading 1"/>
    <w:basedOn w:val="Normal"/>
    <w:next w:val="Normal"/>
    <w:link w:val="Heading1Char"/>
    <w:uiPriority w:val="9"/>
    <w:qFormat/>
    <w:rsid w:val="007C2B51"/>
    <w:pPr>
      <w:keepNext/>
      <w:keepLines/>
      <w:pBdr>
        <w:top w:val="single" w:sz="8" w:space="1" w:color="800080" w:themeColor="accent2" w:themeShade="80"/>
        <w:left w:val="single" w:sz="8" w:space="4" w:color="800080" w:themeColor="accent2" w:themeShade="80"/>
        <w:bottom w:val="single" w:sz="8" w:space="1" w:color="800080" w:themeColor="accent2" w:themeShade="80"/>
        <w:right w:val="single" w:sz="8" w:space="4" w:color="800080" w:themeColor="accent2" w:themeShade="80"/>
      </w:pBdr>
      <w:shd w:val="clear" w:color="auto" w:fill="FF99FF" w:themeFill="accent2" w:themeFillTint="66"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800080" w:themeColor="accent2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82"/>
    <w:pPr>
      <w:keepNext/>
      <w:keepLines/>
      <w:shd w:val="clear" w:color="auto" w:fill="FFCC99" w:themeFill="accent3" w:themeFillTint="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4000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5F00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FFF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7F7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7F7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FF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FFF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FF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B51"/>
    <w:pPr>
      <w:pBdr>
        <w:bottom w:val="single" w:sz="12" w:space="4" w:color="400080" w:themeColor="accent5" w:themeShade="8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800080" w:themeColor="accen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B51"/>
    <w:rPr>
      <w:rFonts w:asciiTheme="majorHAnsi" w:eastAsiaTheme="majorEastAsia" w:hAnsiTheme="majorHAnsi" w:cstheme="majorBidi"/>
      <w:b/>
      <w:color w:val="800080" w:themeColor="accent2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2B51"/>
    <w:rPr>
      <w:rFonts w:asciiTheme="majorHAnsi" w:eastAsiaTheme="majorEastAsia" w:hAnsiTheme="majorHAnsi" w:cstheme="majorBidi"/>
      <w:b/>
      <w:bCs/>
      <w:color w:val="800080" w:themeColor="accent2" w:themeShade="80"/>
      <w:sz w:val="40"/>
      <w:szCs w:val="28"/>
      <w:shd w:val="clear" w:color="auto" w:fill="FF99FF" w:themeFill="accent2" w:themeFillTint="66"/>
    </w:rPr>
  </w:style>
  <w:style w:type="paragraph" w:styleId="TOCHeading">
    <w:name w:val="TOC Heading"/>
    <w:basedOn w:val="Heading1"/>
    <w:next w:val="Normal"/>
    <w:uiPriority w:val="39"/>
    <w:unhideWhenUsed/>
    <w:qFormat/>
    <w:rsid w:val="00BD03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0382"/>
    <w:rPr>
      <w:rFonts w:asciiTheme="majorHAnsi" w:eastAsiaTheme="majorEastAsia" w:hAnsiTheme="majorHAnsi" w:cstheme="majorBidi"/>
      <w:b/>
      <w:bCs/>
      <w:color w:val="804000" w:themeColor="accent3" w:themeShade="80"/>
      <w:sz w:val="26"/>
      <w:szCs w:val="26"/>
      <w:shd w:val="clear" w:color="auto" w:fill="FFCC99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BD0382"/>
    <w:rPr>
      <w:rFonts w:asciiTheme="majorHAnsi" w:eastAsiaTheme="majorEastAsia" w:hAnsiTheme="majorHAnsi" w:cstheme="majorBidi"/>
      <w:b/>
      <w:bCs/>
      <w:color w:val="BF5F00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D0382"/>
    <w:rPr>
      <w:rFonts w:asciiTheme="majorHAnsi" w:eastAsiaTheme="majorEastAsia" w:hAnsiTheme="majorHAnsi" w:cstheme="majorBidi"/>
      <w:b/>
      <w:bCs/>
      <w:i/>
      <w:iCs/>
      <w:color w:val="00FFF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0382"/>
    <w:rPr>
      <w:rFonts w:asciiTheme="majorHAnsi" w:eastAsiaTheme="majorEastAsia" w:hAnsiTheme="majorHAnsi" w:cstheme="majorBidi"/>
      <w:color w:val="007F7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0382"/>
    <w:rPr>
      <w:rFonts w:asciiTheme="majorHAnsi" w:eastAsiaTheme="majorEastAsia" w:hAnsiTheme="majorHAnsi" w:cstheme="majorBidi"/>
      <w:i/>
      <w:iCs/>
      <w:color w:val="007F7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0382"/>
    <w:rPr>
      <w:rFonts w:asciiTheme="majorHAnsi" w:eastAsiaTheme="majorEastAsia" w:hAnsiTheme="majorHAnsi" w:cstheme="majorBidi"/>
      <w:i/>
      <w:iCs/>
      <w:color w:val="FF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D0382"/>
    <w:rPr>
      <w:rFonts w:asciiTheme="majorHAnsi" w:eastAsiaTheme="majorEastAsia" w:hAnsiTheme="majorHAnsi" w:cstheme="majorBidi"/>
      <w:color w:val="00FFF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D0382"/>
    <w:rPr>
      <w:rFonts w:asciiTheme="majorHAnsi" w:eastAsiaTheme="majorEastAsia" w:hAnsiTheme="majorHAnsi" w:cstheme="majorBidi"/>
      <w:i/>
      <w:iCs/>
      <w:color w:val="FF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382"/>
    <w:pPr>
      <w:spacing w:line="240" w:lineRule="auto"/>
    </w:pPr>
    <w:rPr>
      <w:b/>
      <w:bCs/>
      <w:color w:val="00FFFF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B51"/>
    <w:pPr>
      <w:numPr>
        <w:ilvl w:val="1"/>
      </w:numPr>
    </w:pPr>
    <w:rPr>
      <w:rFonts w:asciiTheme="majorHAnsi" w:eastAsiaTheme="majorEastAsia" w:hAnsiTheme="majorHAnsi" w:cstheme="majorBidi"/>
      <w:i/>
      <w:iCs/>
      <w:color w:val="BF00BF" w:themeColor="accent2" w:themeShade="BF"/>
      <w:spacing w:val="15"/>
      <w:position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B51"/>
    <w:rPr>
      <w:rFonts w:asciiTheme="majorHAnsi" w:eastAsiaTheme="majorEastAsia" w:hAnsiTheme="majorHAnsi" w:cstheme="majorBidi"/>
      <w:i/>
      <w:iCs/>
      <w:color w:val="BF00BF" w:themeColor="accent2" w:themeShade="BF"/>
      <w:spacing w:val="15"/>
      <w:position w:val="10"/>
      <w:sz w:val="32"/>
      <w:szCs w:val="24"/>
    </w:rPr>
  </w:style>
  <w:style w:type="character" w:styleId="Strong">
    <w:name w:val="Strong"/>
    <w:basedOn w:val="DefaultParagraphFont"/>
    <w:uiPriority w:val="22"/>
    <w:qFormat/>
    <w:rsid w:val="00BD0382"/>
    <w:rPr>
      <w:b/>
      <w:bCs/>
    </w:rPr>
  </w:style>
  <w:style w:type="character" w:styleId="Emphasis">
    <w:name w:val="Emphasis"/>
    <w:basedOn w:val="DefaultParagraphFont"/>
    <w:uiPriority w:val="20"/>
    <w:qFormat/>
    <w:rsid w:val="00BD0382"/>
    <w:rPr>
      <w:i/>
      <w:iCs/>
    </w:rPr>
  </w:style>
  <w:style w:type="paragraph" w:styleId="NoSpacing">
    <w:name w:val="No Spacing"/>
    <w:uiPriority w:val="1"/>
    <w:qFormat/>
    <w:rsid w:val="00BD03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03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0382"/>
    <w:rPr>
      <w:i/>
      <w:iCs/>
      <w:color w:val="FF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0382"/>
    <w:rPr>
      <w:i/>
      <w:iCs/>
      <w:color w:val="FF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82"/>
    <w:pPr>
      <w:pBdr>
        <w:top w:val="single" w:sz="4" w:space="1" w:color="804000" w:themeColor="accent3" w:themeShade="80"/>
        <w:bottom w:val="single" w:sz="4" w:space="4" w:color="804000" w:themeColor="accent3" w:themeShade="80"/>
      </w:pBdr>
      <w:spacing w:before="200" w:after="280"/>
      <w:ind w:left="936" w:right="936"/>
    </w:pPr>
    <w:rPr>
      <w:b/>
      <w:bCs/>
      <w:i/>
      <w:iCs/>
      <w:color w:val="BF5F00" w:themeColor="accent3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82"/>
    <w:rPr>
      <w:b/>
      <w:bCs/>
      <w:i/>
      <w:iCs/>
      <w:color w:val="BF5F00" w:themeColor="accent3" w:themeShade="BF"/>
    </w:rPr>
  </w:style>
  <w:style w:type="character" w:styleId="SubtleEmphasis">
    <w:name w:val="Subtle Emphasis"/>
    <w:basedOn w:val="DefaultParagraphFont"/>
    <w:uiPriority w:val="19"/>
    <w:qFormat/>
    <w:rsid w:val="00BD0382"/>
    <w:rPr>
      <w:i/>
      <w:iCs/>
      <w:color w:val="FF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0382"/>
    <w:rPr>
      <w:b/>
      <w:bCs/>
      <w:i/>
      <w:iCs/>
      <w:color w:val="00FFFF" w:themeColor="accent1"/>
    </w:rPr>
  </w:style>
  <w:style w:type="character" w:styleId="SubtleReference">
    <w:name w:val="Subtle Reference"/>
    <w:basedOn w:val="DefaultParagraphFont"/>
    <w:uiPriority w:val="31"/>
    <w:qFormat/>
    <w:rsid w:val="00BD0382"/>
    <w:rPr>
      <w:smallCaps/>
      <w:color w:val="FF00F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0382"/>
    <w:rPr>
      <w:b/>
      <w:bCs/>
      <w:smallCaps/>
      <w:color w:val="FF00F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038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D0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382"/>
    <w:rPr>
      <w:color w:val="0000FF" w:themeColor="hyperlink"/>
      <w:u w:val="single"/>
    </w:rPr>
  </w:style>
  <w:style w:type="paragraph" w:customStyle="1" w:styleId="CodeSection">
    <w:name w:val="Code Section"/>
    <w:basedOn w:val="Normal"/>
    <w:next w:val="Normal"/>
    <w:qFormat/>
    <w:rsid w:val="007C2B51"/>
    <w:pPr>
      <w:pBdr>
        <w:top w:val="single" w:sz="12" w:space="1" w:color="800080" w:themeColor="accent2" w:themeShade="80"/>
        <w:left w:val="single" w:sz="12" w:space="4" w:color="800080" w:themeColor="accent2" w:themeShade="80"/>
        <w:bottom w:val="single" w:sz="12" w:space="1" w:color="800080" w:themeColor="accent2" w:themeShade="80"/>
        <w:right w:val="single" w:sz="12" w:space="4" w:color="800080" w:themeColor="accent2" w:themeShade="80"/>
      </w:pBdr>
      <w:shd w:val="clear" w:color="auto" w:fill="FFCCFF" w:themeFill="accent2" w:themeFillTint="33"/>
      <w:spacing w:line="240" w:lineRule="auto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E25"/>
  </w:style>
  <w:style w:type="paragraph" w:styleId="Footer">
    <w:name w:val="footer"/>
    <w:basedOn w:val="Normal"/>
    <w:link w:val="FooterChar"/>
    <w:uiPriority w:val="99"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25"/>
  </w:style>
  <w:style w:type="character" w:styleId="PlaceholderText">
    <w:name w:val="Placeholder Text"/>
    <w:basedOn w:val="DefaultParagraphFont"/>
    <w:uiPriority w:val="99"/>
    <w:semiHidden/>
    <w:rsid w:val="00BA4E25"/>
    <w:rPr>
      <w:color w:val="808080"/>
    </w:rPr>
  </w:style>
  <w:style w:type="paragraph" w:customStyle="1" w:styleId="Output">
    <w:name w:val="Output"/>
    <w:basedOn w:val="Normal"/>
    <w:next w:val="Normal"/>
    <w:qFormat/>
    <w:rsid w:val="002D583B"/>
    <w:pPr>
      <w:shd w:val="clear" w:color="auto" w:fill="000000"/>
      <w:spacing w:line="240" w:lineRule="auto"/>
    </w:pPr>
    <w:rPr>
      <w:rFonts w:ascii="Lucida Console" w:hAnsi="Lucida Console"/>
      <w:color w:val="F8F8F8"/>
      <w:sz w:val="20"/>
    </w:rPr>
  </w:style>
  <w:style w:type="table" w:styleId="TableGrid">
    <w:name w:val="Table Grid"/>
    <w:basedOn w:val="TableNormal"/>
    <w:uiPriority w:val="59"/>
    <w:rsid w:val="009E187D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FF0000" w:themeColor="text1"/>
        <w:left w:val="single" w:sz="4" w:space="0" w:color="FF0000" w:themeColor="text1"/>
        <w:bottom w:val="single" w:sz="4" w:space="0" w:color="FF0000" w:themeColor="text1"/>
        <w:right w:val="single" w:sz="4" w:space="0" w:color="FF0000" w:themeColor="text1"/>
        <w:insideH w:val="single" w:sz="4" w:space="0" w:color="FF0000" w:themeColor="text1"/>
        <w:insideV w:val="single" w:sz="4" w:space="0" w:color="FF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4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ney\Desktop\Works%20in%20Progress\Templates\DTSLab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0000"/>
      </a:dk1>
      <a:lt1>
        <a:srgbClr val="00FF00"/>
      </a:lt1>
      <a:dk2>
        <a:srgbClr val="0000FF"/>
      </a:dk2>
      <a:lt2>
        <a:srgbClr val="FFFF00"/>
      </a:lt2>
      <a:accent1>
        <a:srgbClr val="00FFFF"/>
      </a:accent1>
      <a:accent2>
        <a:srgbClr val="FF00FF"/>
      </a:accent2>
      <a:accent3>
        <a:srgbClr val="FF8000"/>
      </a:accent3>
      <a:accent4>
        <a:srgbClr val="00FF80"/>
      </a:accent4>
      <a:accent5>
        <a:srgbClr val="8000FF"/>
      </a:accent5>
      <a:accent6>
        <a:srgbClr val="0080FF"/>
      </a:accent6>
      <a:hlink>
        <a:srgbClr val="0000FF"/>
      </a:hlink>
      <a:folHlink>
        <a:srgbClr val="80FF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B37C8-C67A-4197-870D-69FA9D89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DTSLabTemplate.dotx</Template>
  <TotalTime>244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DTS Lab 9</vt:lpstr>
    </vt:vector>
  </TitlesOfParts>
  <Company/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DTS Lab 9</dc:title>
  <dc:subject>huffman compression</dc:subject>
  <dc:creator>Rodney Stoeffler</dc:creator>
  <dc:description>Property of Full Sail University,_x000d_
Data Structures (GDD250)</dc:description>
  <cp:lastModifiedBy>deleteme</cp:lastModifiedBy>
  <cp:revision>37</cp:revision>
  <dcterms:created xsi:type="dcterms:W3CDTF">2010-10-08T01:00:00Z</dcterms:created>
  <dcterms:modified xsi:type="dcterms:W3CDTF">2020-01-03T14:55:00Z</dcterms:modified>
  <cp:version>1</cp:version>
</cp:coreProperties>
</file>