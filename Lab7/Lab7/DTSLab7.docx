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124">
        <w:t>DTS Lab 7</w:t>
      </w:r>
      <w:r w:rsidR="00F77953">
        <w:br/>
      </w:r>
      <w:r w:rsidR="00141124">
        <w:rPr>
          <w:rStyle w:val="SubtitleChar"/>
        </w:rPr>
        <w:t>graph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804000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804000" w:themeColor="accent3" w:themeShade="80"/>
              <w:sz w:val="24"/>
              <w:szCs w:val="24"/>
            </w:rPr>
          </w:pPr>
        </w:p>
        <w:p w:rsidR="005934B4" w:rsidRDefault="008909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804000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separate"/>
          </w:r>
          <w:hyperlink w:anchor="_Toc358034637" w:history="1">
            <w:r w:rsidR="005934B4" w:rsidRPr="00C46FC7">
              <w:rPr>
                <w:rStyle w:val="Hyperlink"/>
                <w:noProof/>
              </w:rPr>
              <w:t>Objective</w:t>
            </w:r>
            <w:r w:rsidR="00593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4B4">
              <w:rPr>
                <w:noProof/>
                <w:webHidden/>
              </w:rPr>
              <w:instrText xml:space="preserve"> PAGEREF _Toc358034637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4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4B4" w:rsidRDefault="008909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38" w:history="1">
            <w:r w:rsidR="005934B4" w:rsidRPr="00C46FC7">
              <w:rPr>
                <w:rStyle w:val="Hyperlink"/>
                <w:noProof/>
              </w:rPr>
              <w:t>Prototypes</w:t>
            </w:r>
            <w:r w:rsidR="00593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4B4">
              <w:rPr>
                <w:noProof/>
                <w:webHidden/>
              </w:rPr>
              <w:instrText xml:space="preserve"> PAGEREF _Toc358034638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4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4B4" w:rsidRDefault="008909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39" w:history="1">
            <w:r w:rsidR="005934B4" w:rsidRPr="00C46FC7">
              <w:rPr>
                <w:rStyle w:val="Hyperlink"/>
                <w:noProof/>
              </w:rPr>
              <w:t>Desired Output</w:t>
            </w:r>
            <w:r w:rsidR="00593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4B4">
              <w:rPr>
                <w:noProof/>
                <w:webHidden/>
              </w:rPr>
              <w:instrText xml:space="preserve"> PAGEREF _Toc358034639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4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4B4" w:rsidRDefault="008909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40" w:history="1">
            <w:r w:rsidR="005934B4" w:rsidRPr="00C46FC7">
              <w:rPr>
                <w:rStyle w:val="Hyperlink"/>
                <w:noProof/>
              </w:rPr>
              <w:t>Submission</w:t>
            </w:r>
            <w:r w:rsidR="00593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4B4">
              <w:rPr>
                <w:noProof/>
                <w:webHidden/>
              </w:rPr>
              <w:instrText xml:space="preserve"> PAGEREF _Toc358034640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4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8909D9">
          <w:pPr>
            <w:rPr>
              <w:b/>
              <w:color w:val="804000" w:themeColor="accent3" w:themeShade="80"/>
            </w:rPr>
          </w:pP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804000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637"/>
      <w:r w:rsidRPr="009E187D">
        <w:lastRenderedPageBreak/>
        <w:t>Objective</w:t>
      </w:r>
      <w:bookmarkEnd w:id="0"/>
      <w:bookmarkEnd w:id="1"/>
    </w:p>
    <w:p w:rsidR="009E187D" w:rsidRDefault="00EA22A4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Today you will implement a template class, </w:t>
      </w:r>
      <w:r w:rsidRPr="00EA22A4">
        <w:rPr>
          <w:rFonts w:eastAsia="ＭＳ 明朝" w:cs="Times New Roman"/>
          <w:i/>
          <w:lang w:eastAsia="ar-SA"/>
        </w:rPr>
        <w:t>Graph</w:t>
      </w:r>
      <w:r>
        <w:rPr>
          <w:rFonts w:eastAsia="ＭＳ 明朝" w:cs="Times New Roman"/>
          <w:lang w:eastAsia="ar-SA"/>
        </w:rPr>
        <w:t xml:space="preserve">, with two publicly nested classes (or structures) named </w:t>
      </w:r>
      <w:r w:rsidRPr="00EA22A4">
        <w:rPr>
          <w:rFonts w:eastAsia="ＭＳ 明朝" w:cs="Times New Roman"/>
          <w:i/>
          <w:lang w:eastAsia="ar-SA"/>
        </w:rPr>
        <w:t>Edge</w:t>
      </w:r>
      <w:r>
        <w:rPr>
          <w:rFonts w:eastAsia="ＭＳ 明朝" w:cs="Times New Roman"/>
          <w:lang w:eastAsia="ar-SA"/>
        </w:rPr>
        <w:t xml:space="preserve"> and </w:t>
      </w:r>
      <w:r w:rsidRPr="00EA22A4">
        <w:rPr>
          <w:rFonts w:eastAsia="ＭＳ 明朝" w:cs="Times New Roman"/>
          <w:i/>
          <w:lang w:eastAsia="ar-SA"/>
        </w:rPr>
        <w:t>Vertex</w:t>
      </w:r>
      <w:r>
        <w:rPr>
          <w:rFonts w:eastAsia="ＭＳ 明朝" w:cs="Times New Roman"/>
          <w:lang w:eastAsia="ar-SA"/>
        </w:rPr>
        <w:t xml:space="preserve">. You will reuse your </w:t>
      </w:r>
      <w:r w:rsidRPr="00EA22A4">
        <w:rPr>
          <w:rFonts w:eastAsia="ＭＳ 明朝" w:cs="Times New Roman"/>
          <w:i/>
          <w:lang w:eastAsia="ar-SA"/>
        </w:rPr>
        <w:t>DynArray</w:t>
      </w:r>
      <w:r>
        <w:rPr>
          <w:rFonts w:eastAsia="ＭＳ 明朝" w:cs="Times New Roman"/>
          <w:lang w:eastAsia="ar-SA"/>
        </w:rPr>
        <w:t xml:space="preserve"> class from Lab 1 and your </w:t>
      </w:r>
      <w:r w:rsidRPr="00EA22A4">
        <w:rPr>
          <w:rFonts w:eastAsia="ＭＳ 明朝" w:cs="Times New Roman"/>
          <w:i/>
          <w:lang w:eastAsia="ar-SA"/>
        </w:rPr>
        <w:t>SLList</w:t>
      </w:r>
      <w:r>
        <w:rPr>
          <w:rFonts w:eastAsia="ＭＳ 明朝" w:cs="Times New Roman"/>
          <w:lang w:eastAsia="ar-SA"/>
        </w:rPr>
        <w:t xml:space="preserve"> class from Lab 3. The graph class will function as an adjacency list. Each </w:t>
      </w:r>
      <w:r w:rsidRPr="00EA22A4">
        <w:rPr>
          <w:rFonts w:eastAsia="ＭＳ 明朝" w:cs="Times New Roman"/>
          <w:i/>
          <w:lang w:eastAsia="ar-SA"/>
        </w:rPr>
        <w:t>Edge</w:t>
      </w:r>
      <w:r>
        <w:rPr>
          <w:rFonts w:eastAsia="ＭＳ 明朝" w:cs="Times New Roman"/>
          <w:lang w:eastAsia="ar-SA"/>
        </w:rPr>
        <w:t xml:space="preserve"> contains the index of a vertex the edge connects to. Each </w:t>
      </w:r>
      <w:r w:rsidRPr="00EA22A4">
        <w:rPr>
          <w:rFonts w:eastAsia="ＭＳ 明朝" w:cs="Times New Roman"/>
          <w:i/>
          <w:lang w:eastAsia="ar-SA"/>
        </w:rPr>
        <w:t>Vertex</w:t>
      </w:r>
      <w:r>
        <w:rPr>
          <w:rFonts w:eastAsia="ＭＳ 明朝" w:cs="Times New Roman"/>
          <w:lang w:eastAsia="ar-SA"/>
        </w:rPr>
        <w:t xml:space="preserve"> contains a piece of data and a singly linked list of edges that stores all of that vertex’s adjacencies. The </w:t>
      </w:r>
      <w:r w:rsidRPr="00EA22A4">
        <w:rPr>
          <w:rFonts w:eastAsia="ＭＳ 明朝" w:cs="Times New Roman"/>
          <w:i/>
          <w:lang w:eastAsia="ar-SA"/>
        </w:rPr>
        <w:t>Graph</w:t>
      </w:r>
      <w:r>
        <w:rPr>
          <w:rFonts w:eastAsia="ＭＳ 明朝" w:cs="Times New Roman"/>
          <w:lang w:eastAsia="ar-SA"/>
        </w:rPr>
        <w:t xml:space="preserve"> itself contains a </w:t>
      </w:r>
      <w:r w:rsidRPr="00EA22A4">
        <w:rPr>
          <w:rFonts w:eastAsia="ＭＳ 明朝" w:cs="Times New Roman"/>
          <w:i/>
          <w:lang w:eastAsia="ar-SA"/>
        </w:rPr>
        <w:t>DynArray</w:t>
      </w:r>
      <w:r>
        <w:rPr>
          <w:rFonts w:eastAsia="ＭＳ 明朝" w:cs="Times New Roman"/>
          <w:lang w:eastAsia="ar-SA"/>
        </w:rPr>
        <w:t xml:space="preserve"> of vertices representing all the vertices in the graph.</w:t>
      </w:r>
    </w:p>
    <w:p w:rsidR="00677867" w:rsidRDefault="00677867" w:rsidP="009E187D">
      <w:pPr>
        <w:rPr>
          <w:rFonts w:eastAsia="ＭＳ 明朝" w:cs="Times New Roman"/>
          <w:i/>
          <w:lang w:eastAsia="ar-SA"/>
        </w:rPr>
      </w:pPr>
      <w:r>
        <w:rPr>
          <w:rFonts w:eastAsia="ＭＳ 明朝" w:cs="Times New Roman"/>
          <w:lang w:eastAsia="ar-SA"/>
        </w:rPr>
        <w:t xml:space="preserve">Place all your code in a file named </w:t>
      </w:r>
      <w:r w:rsidRPr="00677867">
        <w:rPr>
          <w:rFonts w:eastAsia="ＭＳ 明朝" w:cs="Times New Roman"/>
          <w:i/>
          <w:lang w:eastAsia="ar-SA"/>
        </w:rPr>
        <w:t>Graph.h</w:t>
      </w:r>
    </w:p>
    <w:p w:rsidR="009372A6" w:rsidRDefault="009372A6" w:rsidP="009372A6">
      <w:pPr>
        <w:pStyle w:val="Heading1"/>
      </w:pPr>
      <w:r>
        <w:t>Data Members</w:t>
      </w:r>
    </w:p>
    <w:p w:rsidR="009372A6" w:rsidRDefault="009372A6" w:rsidP="009E187D">
      <w:r>
        <w:t>The Graph class should contain the following private data members:</w:t>
      </w:r>
    </w:p>
    <w:p w:rsidR="009372A6" w:rsidRPr="009372A6" w:rsidRDefault="009372A6" w:rsidP="009372A6">
      <w:pPr>
        <w:pStyle w:val="CodeSection"/>
      </w:pPr>
      <w:r>
        <w:t>DynArray&lt;Vertex&gt; theGraph;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638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2367AB" w:rsidRDefault="00EA22A4" w:rsidP="002367AB">
      <w:r>
        <w:t xml:space="preserve">The </w:t>
      </w:r>
      <w:r w:rsidRPr="00EA22A4">
        <w:rPr>
          <w:i/>
        </w:rPr>
        <w:t>Edge</w:t>
      </w:r>
      <w:r>
        <w:t xml:space="preserve"> class/structure should contain a single unsigned integer to represent the edge it connects to</w:t>
      </w:r>
    </w:p>
    <w:p w:rsidR="00EA22A4" w:rsidRDefault="00EA22A4" w:rsidP="00EA22A4">
      <w:pPr>
        <w:pStyle w:val="CodeSection"/>
      </w:pPr>
      <w:r>
        <w:br/>
        <w:t>unsigned int toVertex;</w:t>
      </w:r>
      <w:r>
        <w:br/>
      </w:r>
    </w:p>
    <w:p w:rsidR="00EA22A4" w:rsidRDefault="00677867" w:rsidP="00EA22A4">
      <w:r>
        <w:t>T</w:t>
      </w:r>
      <w:r w:rsidR="00EA22A4">
        <w:t xml:space="preserve">he </w:t>
      </w:r>
      <w:r w:rsidR="00EA22A4" w:rsidRPr="00677867">
        <w:rPr>
          <w:i/>
        </w:rPr>
        <w:t>Vertex</w:t>
      </w:r>
      <w:r w:rsidR="00EA22A4">
        <w:t xml:space="preserve"> class/structure should contain a list of edges, a data element, and a function that allows the user to add a new edge to the list of edges</w:t>
      </w:r>
    </w:p>
    <w:p w:rsidR="00EA22A4" w:rsidRDefault="00EA22A4" w:rsidP="00EA22A4">
      <w:pPr>
        <w:pStyle w:val="CodeSection"/>
      </w:pPr>
      <w:r>
        <w:br/>
      </w:r>
      <w:r w:rsidR="00677867">
        <w:t>// the data that this vertex is storing</w:t>
      </w:r>
      <w:r w:rsidR="00677867">
        <w:br/>
      </w:r>
      <w:r>
        <w:t>Type element;</w:t>
      </w:r>
      <w:r w:rsidR="00677867">
        <w:br/>
      </w:r>
      <w:r>
        <w:br/>
      </w:r>
      <w:r w:rsidR="00677867">
        <w:t>// the list of edges that connect this vertex to another vertex</w:t>
      </w:r>
      <w:r w:rsidR="00677867">
        <w:br/>
      </w:r>
      <w:r>
        <w:t>SLList&lt;Edge&gt; edges;</w:t>
      </w:r>
      <w:r>
        <w:br/>
      </w:r>
      <w:r>
        <w:br/>
      </w:r>
      <w:r w:rsidRPr="0090790E">
        <w:t>///////////////////////////////////////////////////////////////////////////</w:t>
      </w:r>
      <w:r w:rsidRPr="0090790E">
        <w:br/>
        <w:t>// Function : addEdge</w:t>
      </w:r>
      <w:r w:rsidRPr="0090790E">
        <w:br/>
        <w:t>// Parameters : toVertex - the index of the vertex we are adjacent to</w:t>
      </w:r>
      <w:r w:rsidR="009372A6">
        <w:br/>
        <w:t>// Notes: Declare an Edge variable, assign its .toVertex to the parameter,</w:t>
      </w:r>
      <w:r w:rsidR="009372A6">
        <w:br/>
        <w:t>//</w:t>
      </w:r>
      <w:r w:rsidR="009372A6">
        <w:tab/>
      </w:r>
      <w:r w:rsidR="009372A6">
        <w:tab/>
        <w:t>then add it to the list of edges</w:t>
      </w:r>
      <w:r w:rsidRPr="0090790E">
        <w:br/>
        <w:t>///////////////////////////////////////////////////////////////////////////</w:t>
      </w:r>
      <w:r w:rsidRPr="0090790E">
        <w:br/>
        <w:t xml:space="preserve">void addEdge(const </w:t>
      </w:r>
      <w:r>
        <w:t xml:space="preserve">unsigned </w:t>
      </w:r>
      <w:r w:rsidRPr="0090790E">
        <w:t>int&amp; toVertex)</w:t>
      </w:r>
      <w:r>
        <w:br/>
      </w:r>
    </w:p>
    <w:p w:rsidR="00EA22A4" w:rsidRDefault="00677867" w:rsidP="00EA22A4">
      <w:r>
        <w:t>The Graph class should contain the following public interface:</w:t>
      </w:r>
    </w:p>
    <w:p w:rsidR="00677867" w:rsidRDefault="00677867" w:rsidP="00677867">
      <w:pPr>
        <w:pStyle w:val="CodeSection"/>
      </w:pPr>
      <w:r>
        <w:lastRenderedPageBreak/>
        <w:br/>
      </w:r>
      <w:r w:rsidRPr="0090790E">
        <w:t>/////////////////////////////////////////////</w:t>
      </w:r>
      <w:r>
        <w:t>//////////////////////////////</w:t>
      </w:r>
      <w:r w:rsidRPr="0090790E">
        <w:t>//</w:t>
      </w:r>
      <w:r>
        <w:br/>
      </w:r>
      <w:r w:rsidRPr="0090790E">
        <w:t>// Function : addVertex</w:t>
      </w:r>
      <w:r>
        <w:br/>
      </w:r>
      <w:r w:rsidRPr="0090790E">
        <w:t>// Parameters : value - the data to store in this vertex</w:t>
      </w:r>
      <w:r>
        <w:br/>
      </w:r>
      <w:r w:rsidRPr="0090790E">
        <w:t xml:space="preserve">// Return : </w:t>
      </w:r>
      <w:r>
        <w:t xml:space="preserve">unsigned </w:t>
      </w:r>
      <w:r w:rsidRPr="0090790E">
        <w:t>int - the index this vertex was added at</w:t>
      </w:r>
      <w:r w:rsidR="009372A6">
        <w:br/>
        <w:t>// Notes: Declare a Vertex variable, assign its .element to the parameter,</w:t>
      </w:r>
      <w:r w:rsidR="009372A6">
        <w:br/>
        <w:t>//</w:t>
      </w:r>
      <w:r w:rsidR="009372A6">
        <w:tab/>
      </w:r>
      <w:r w:rsidR="009372A6">
        <w:tab/>
        <w:t>then add it to the dynarray of vertex</w:t>
      </w:r>
      <w:r>
        <w:br/>
      </w:r>
      <w:r w:rsidRPr="0090790E">
        <w:t>////////////////////////////////////////////////////////////////////////</w:t>
      </w:r>
      <w:r>
        <w:t>/</w:t>
      </w:r>
      <w:r w:rsidRPr="0090790E">
        <w:t>////</w:t>
      </w:r>
      <w:r>
        <w:br/>
        <w:t xml:space="preserve">unsigned </w:t>
      </w:r>
      <w:r w:rsidRPr="0090790E">
        <w:t>int addVertex(const Type&amp; value)</w:t>
      </w:r>
      <w:r>
        <w:br/>
      </w:r>
    </w:p>
    <w:p w:rsidR="00677867" w:rsidRDefault="00677867" w:rsidP="00677867"/>
    <w:p w:rsidR="00677867" w:rsidRPr="00EA22A4" w:rsidRDefault="00677867" w:rsidP="00677867">
      <w:pPr>
        <w:pStyle w:val="CodeSection"/>
      </w:pPr>
      <w:r>
        <w:br/>
      </w:r>
      <w:r w:rsidRPr="0090790E">
        <w:t>/////////////////////////////////////////</w:t>
      </w:r>
      <w:r>
        <w:t>//////////////////////////////</w:t>
      </w:r>
      <w:r w:rsidRPr="0090790E">
        <w:t>//////</w:t>
      </w:r>
      <w:r>
        <w:br/>
      </w:r>
      <w:r w:rsidRPr="0090790E">
        <w:t>// Function : operator[]</w:t>
      </w:r>
      <w:r>
        <w:br/>
      </w:r>
      <w:r w:rsidRPr="0090790E">
        <w:t>// Parameters : index - the index in the graph to access</w:t>
      </w:r>
      <w:r>
        <w:br/>
      </w:r>
      <w:r w:rsidRPr="0090790E">
        <w:t>// Return : Vertex&amp; - the vertex stored at the specified index</w:t>
      </w:r>
      <w:r w:rsidR="00DB3C9F">
        <w:br/>
        <w:t>// Notes: Calls [] on the dynarray</w:t>
      </w:r>
      <w:r>
        <w:br/>
      </w:r>
      <w:r w:rsidRPr="0090790E">
        <w:t>/////////////////////////////////////////////</w:t>
      </w:r>
      <w:r>
        <w:t>//////////////////////////////</w:t>
      </w:r>
      <w:r w:rsidRPr="0090790E">
        <w:t>//</w:t>
      </w:r>
      <w:r>
        <w:br/>
      </w:r>
      <w:r w:rsidRPr="0090790E">
        <w:t xml:space="preserve">Vertex&amp; operator[](const </w:t>
      </w:r>
      <w:r>
        <w:t xml:space="preserve">unsigned </w:t>
      </w:r>
      <w:r w:rsidRPr="0090790E">
        <w:t>int&amp; index)</w:t>
      </w:r>
      <w:r>
        <w:br/>
      </w:r>
      <w:r>
        <w:br/>
      </w:r>
      <w:r w:rsidRPr="0090790E">
        <w:t>/////////////////////////////////////////////</w:t>
      </w:r>
      <w:r>
        <w:t>//////////////////////////////</w:t>
      </w:r>
      <w:r w:rsidRPr="0090790E">
        <w:t>//</w:t>
      </w:r>
      <w:r>
        <w:br/>
      </w:r>
      <w:r w:rsidRPr="0090790E">
        <w:t>// Function : size</w:t>
      </w:r>
      <w:r>
        <w:br/>
      </w:r>
      <w:r w:rsidRPr="0090790E">
        <w:t>// Return : unsiged int - the number of vertices in the graph</w:t>
      </w:r>
      <w:r w:rsidR="00DB3C9F">
        <w:br/>
        <w:t>// Notes: Calls the dynarray's size()</w:t>
      </w:r>
      <w:r>
        <w:br/>
      </w:r>
      <w:r w:rsidRPr="0090790E">
        <w:t>///////////////////////////////////////////</w:t>
      </w:r>
      <w:r>
        <w:t>//////////////////////////////</w:t>
      </w:r>
      <w:r w:rsidRPr="0090790E">
        <w:t>////</w:t>
      </w:r>
      <w:r>
        <w:br/>
      </w:r>
      <w:r w:rsidRPr="0090790E">
        <w:t>unsigned int size() const</w:t>
      </w:r>
      <w:r>
        <w:br/>
      </w:r>
      <w:r>
        <w:br/>
      </w:r>
      <w:r w:rsidRPr="0090790E">
        <w:t>/////////////////////////////////////////////</w:t>
      </w:r>
      <w:r>
        <w:t>//////////////////////////////</w:t>
      </w:r>
      <w:r w:rsidRPr="0090790E">
        <w:t>//</w:t>
      </w:r>
      <w:r>
        <w:br/>
      </w:r>
      <w:r w:rsidRPr="0090790E">
        <w:t>// Function : clear</w:t>
      </w:r>
      <w:r>
        <w:br/>
      </w:r>
      <w:r w:rsidRPr="0090790E">
        <w:t>//</w:t>
      </w:r>
      <w:r w:rsidR="00DB3C9F">
        <w:t xml:space="preserve"> Notes : call the dynarray's clear()</w:t>
      </w:r>
      <w:r>
        <w:br/>
      </w:r>
      <w:r w:rsidRPr="0090790E">
        <w:t>///////////////////////////////////////////</w:t>
      </w:r>
      <w:r>
        <w:t>//////////////////////////////</w:t>
      </w:r>
      <w:r w:rsidRPr="0090790E">
        <w:t>////</w:t>
      </w:r>
      <w:r>
        <w:br/>
      </w:r>
      <w:r w:rsidRPr="0090790E">
        <w:t>void clear()</w:t>
      </w:r>
      <w:r>
        <w:br/>
      </w:r>
      <w:r>
        <w:br/>
      </w:r>
      <w:r w:rsidRPr="0090790E">
        <w:t>/////////////////////////////////////////////</w:t>
      </w:r>
      <w:r>
        <w:t>//////////////////////////////</w:t>
      </w:r>
      <w:r w:rsidRPr="0090790E">
        <w:t>//</w:t>
      </w:r>
      <w:r>
        <w:br/>
      </w:r>
      <w:r w:rsidRPr="0090790E">
        <w:t>// Function : printBreadthFirst</w:t>
      </w:r>
      <w:r>
        <w:br/>
      </w:r>
      <w:r w:rsidRPr="0090790E">
        <w:t>// Parameters : startVertex - the vertex to start the traversal at</w:t>
      </w:r>
      <w:r>
        <w:br/>
      </w:r>
      <w:r w:rsidRPr="0090790E">
        <w:t xml:space="preserve">// Notes : prints contents of the graph in depth order </w:t>
      </w:r>
      <w:r>
        <w:br/>
      </w:r>
      <w:r w:rsidRPr="0090790E">
        <w:t>//</w:t>
      </w:r>
      <w:r w:rsidRPr="0090790E">
        <w:tab/>
      </w:r>
      <w:r w:rsidRPr="0090790E">
        <w:tab/>
      </w:r>
      <w:r w:rsidRPr="0090790E">
        <w:tab/>
        <w:t>(from closest to farthest)</w:t>
      </w:r>
      <w:r>
        <w:br/>
      </w:r>
      <w:r w:rsidRPr="0090790E">
        <w:t>///////////////////////////////////////////</w:t>
      </w:r>
      <w:r>
        <w:t>//////////////////////////////</w:t>
      </w:r>
      <w:r w:rsidRPr="0090790E">
        <w:t>////</w:t>
      </w:r>
      <w:r>
        <w:br/>
      </w:r>
      <w:r w:rsidRPr="0090790E">
        <w:t>void printBreadthFirst(</w:t>
      </w:r>
      <w:r>
        <w:t xml:space="preserve">const </w:t>
      </w:r>
      <w:r w:rsidRPr="0090790E">
        <w:t>unsigned int</w:t>
      </w:r>
      <w:r>
        <w:t>&amp;</w:t>
      </w:r>
      <w:r w:rsidRPr="0090790E">
        <w:t xml:space="preserve"> startVertex)</w:t>
      </w:r>
      <w:r>
        <w:br/>
      </w:r>
    </w:p>
    <w:p w:rsidR="00677867" w:rsidRDefault="00677867">
      <w:pPr>
        <w:rPr>
          <w:rFonts w:asciiTheme="majorHAnsi" w:eastAsiaTheme="majorEastAsia" w:hAnsiTheme="majorHAnsi" w:cstheme="majorBidi"/>
          <w:b/>
          <w:bCs/>
          <w:color w:val="808000" w:themeColor="background2" w:themeShade="80"/>
          <w:sz w:val="40"/>
          <w:szCs w:val="28"/>
        </w:rPr>
      </w:pPr>
      <w:bookmarkStart w:id="8" w:name="_Toc231200081"/>
      <w:bookmarkStart w:id="9" w:name="_Toc233543974"/>
      <w:bookmarkStart w:id="10" w:name="_Toc273646738"/>
      <w:r>
        <w:br w:type="page"/>
      </w:r>
    </w:p>
    <w:p w:rsidR="009E187D" w:rsidRDefault="009E187D" w:rsidP="00A90A9F">
      <w:pPr>
        <w:pStyle w:val="Heading1"/>
      </w:pPr>
      <w:bookmarkStart w:id="11" w:name="_Toc358034639"/>
      <w:r w:rsidRPr="009E187D">
        <w:lastRenderedPageBreak/>
        <w:t>Desired Output</w:t>
      </w:r>
      <w:bookmarkEnd w:id="8"/>
      <w:bookmarkEnd w:id="9"/>
      <w:bookmarkEnd w:id="10"/>
      <w:bookmarkEnd w:id="11"/>
    </w:p>
    <w:p w:rsidR="002367AB" w:rsidRDefault="00AD2838" w:rsidP="002367AB">
      <w:pPr>
        <w:rPr>
          <w:rFonts w:cs="Times New Roman"/>
          <w:szCs w:val="24"/>
        </w:rPr>
      </w:pPr>
      <w:r w:rsidRPr="00401FF1">
        <w:rPr>
          <w:rFonts w:cs="Times New Roman"/>
          <w:szCs w:val="24"/>
        </w:rPr>
        <w:t xml:space="preserve">Compile and run your code with the </w:t>
      </w:r>
      <w:r w:rsidRPr="006A0FC7">
        <w:rPr>
          <w:rFonts w:cs="Times New Roman"/>
          <w:szCs w:val="24"/>
        </w:rPr>
        <w:t>DTSLab7.cpp</w:t>
      </w:r>
      <w:r w:rsidR="006A0FC7">
        <w:rPr>
          <w:rFonts w:cs="Times New Roman"/>
          <w:szCs w:val="24"/>
        </w:rPr>
        <w:t xml:space="preserve"> file provided via FSO</w:t>
      </w:r>
      <w:r w:rsidRPr="00401FF1">
        <w:rPr>
          <w:rFonts w:cs="Times New Roman"/>
          <w:szCs w:val="24"/>
        </w:rPr>
        <w:t>. Your console output should match the following block identically:</w:t>
      </w:r>
    </w:p>
    <w:p w:rsidR="008F2CC3" w:rsidRDefault="0010556C" w:rsidP="0010556C">
      <w:pPr>
        <w:pStyle w:val="Output"/>
        <w:rPr>
          <w:lang w:bidi="ar-SA"/>
        </w:rPr>
      </w:pPr>
      <w:r>
        <w:rPr>
          <w:lang w:bidi="ar-SA"/>
        </w:rPr>
        <w:t>**********************************************************************</w:t>
      </w:r>
      <w:r>
        <w:rPr>
          <w:lang w:bidi="ar-SA"/>
        </w:rPr>
        <w:br/>
        <w:t>**                              LAB 7:                              **</w:t>
      </w:r>
      <w:r>
        <w:rPr>
          <w:lang w:bidi="ar-SA"/>
        </w:rPr>
        <w:br/>
        <w:t>**********************************************************************</w:t>
      </w:r>
      <w:r>
        <w:rPr>
          <w:lang w:bidi="ar-SA"/>
        </w:rPr>
        <w:br/>
      </w:r>
      <w:r>
        <w:rPr>
          <w:lang w:bidi="ar-SA"/>
        </w:rPr>
        <w:br/>
        <w:t>*** TEST 1 ***</w:t>
      </w:r>
      <w:r>
        <w:rPr>
          <w:lang w:bidi="ar-SA"/>
        </w:rPr>
        <w:br/>
        <w:t xml:space="preserve">Vertex 0 (h) : 1  </w:t>
      </w:r>
      <w:r>
        <w:rPr>
          <w:lang w:bidi="ar-SA"/>
        </w:rPr>
        <w:br/>
        <w:t xml:space="preserve">Vertex 1 (a) : 2  0  </w:t>
      </w:r>
      <w:r>
        <w:rPr>
          <w:lang w:bidi="ar-SA"/>
        </w:rPr>
        <w:br/>
        <w:t xml:space="preserve">Vertex 2 (i) : 3  1  </w:t>
      </w:r>
      <w:r>
        <w:rPr>
          <w:lang w:bidi="ar-SA"/>
        </w:rPr>
        <w:br/>
        <w:t xml:space="preserve">Vertex 3 (r) : 2  </w:t>
      </w:r>
      <w:r>
        <w:rPr>
          <w:lang w:bidi="ar-SA"/>
        </w:rPr>
        <w:br/>
      </w:r>
      <w:r>
        <w:rPr>
          <w:lang w:bidi="ar-SA"/>
        </w:rPr>
        <w:br/>
      </w:r>
      <w:r>
        <w:rPr>
          <w:lang w:bidi="ar-SA"/>
        </w:rPr>
        <w:br/>
        <w:t>*** TEST 2 ***</w:t>
      </w:r>
      <w:r>
        <w:rPr>
          <w:lang w:bidi="ar-SA"/>
        </w:rPr>
        <w:br/>
        <w:t>Breadth First Graph Traversal</w:t>
      </w:r>
      <w:r>
        <w:rPr>
          <w:lang w:bidi="ar-SA"/>
        </w:rPr>
        <w:br/>
        <w:t>h : 0</w:t>
      </w:r>
      <w:r>
        <w:rPr>
          <w:lang w:bidi="ar-SA"/>
        </w:rPr>
        <w:br/>
        <w:t>a : 1</w:t>
      </w:r>
      <w:r>
        <w:rPr>
          <w:lang w:bidi="ar-SA"/>
        </w:rPr>
        <w:br/>
        <w:t>i : 2</w:t>
      </w:r>
      <w:r>
        <w:rPr>
          <w:lang w:bidi="ar-SA"/>
        </w:rPr>
        <w:br/>
        <w:t>r : 3</w:t>
      </w:r>
      <w:r>
        <w:rPr>
          <w:lang w:bidi="ar-SA"/>
        </w:rPr>
        <w:br/>
      </w:r>
      <w:r>
        <w:rPr>
          <w:lang w:bidi="ar-SA"/>
        </w:rPr>
        <w:br/>
        <w:t>Breadth First Graph Traversal</w:t>
      </w:r>
      <w:r>
        <w:rPr>
          <w:lang w:bidi="ar-SA"/>
        </w:rPr>
        <w:br/>
        <w:t>a : 0</w:t>
      </w:r>
      <w:r>
        <w:rPr>
          <w:lang w:bidi="ar-SA"/>
        </w:rPr>
        <w:br/>
        <w:t>i : 1</w:t>
      </w:r>
      <w:r>
        <w:rPr>
          <w:lang w:bidi="ar-SA"/>
        </w:rPr>
        <w:br/>
        <w:t>h : 1</w:t>
      </w:r>
      <w:r>
        <w:rPr>
          <w:lang w:bidi="ar-SA"/>
        </w:rPr>
        <w:br/>
        <w:t>r : 2</w:t>
      </w:r>
      <w:r>
        <w:rPr>
          <w:lang w:bidi="ar-SA"/>
        </w:rPr>
        <w:br/>
      </w:r>
      <w:r>
        <w:rPr>
          <w:lang w:bidi="ar-SA"/>
        </w:rPr>
        <w:br/>
        <w:t>Breadth First Graph Traversal</w:t>
      </w:r>
      <w:r>
        <w:rPr>
          <w:lang w:bidi="ar-SA"/>
        </w:rPr>
        <w:br/>
        <w:t>i : 0</w:t>
      </w:r>
      <w:r>
        <w:rPr>
          <w:lang w:bidi="ar-SA"/>
        </w:rPr>
        <w:br/>
        <w:t>r : 1</w:t>
      </w:r>
      <w:r>
        <w:rPr>
          <w:lang w:bidi="ar-SA"/>
        </w:rPr>
        <w:br/>
        <w:t>a : 1</w:t>
      </w:r>
      <w:r>
        <w:rPr>
          <w:lang w:bidi="ar-SA"/>
        </w:rPr>
        <w:br/>
        <w:t>h : 2</w:t>
      </w:r>
      <w:r>
        <w:rPr>
          <w:lang w:bidi="ar-SA"/>
        </w:rPr>
        <w:br/>
      </w:r>
      <w:r>
        <w:rPr>
          <w:lang w:bidi="ar-SA"/>
        </w:rPr>
        <w:br/>
        <w:t>Breadth First Graph Traversal</w:t>
      </w:r>
      <w:r>
        <w:rPr>
          <w:lang w:bidi="ar-SA"/>
        </w:rPr>
        <w:br/>
        <w:t>r : 0</w:t>
      </w:r>
      <w:r>
        <w:rPr>
          <w:lang w:bidi="ar-SA"/>
        </w:rPr>
        <w:br/>
        <w:t>i : 1</w:t>
      </w:r>
      <w:r>
        <w:rPr>
          <w:lang w:bidi="ar-SA"/>
        </w:rPr>
        <w:br/>
        <w:t>a : 2</w:t>
      </w:r>
      <w:r>
        <w:rPr>
          <w:lang w:bidi="ar-SA"/>
        </w:rPr>
        <w:br/>
        <w:t>h : 3</w:t>
      </w:r>
      <w:r>
        <w:rPr>
          <w:lang w:bidi="ar-SA"/>
        </w:rPr>
        <w:br/>
      </w:r>
      <w:r>
        <w:rPr>
          <w:lang w:bidi="ar-SA"/>
        </w:rPr>
        <w:br/>
      </w:r>
      <w:r>
        <w:rPr>
          <w:lang w:bidi="ar-SA"/>
        </w:rPr>
        <w:br/>
        <w:t>*** TEST 3 ***</w:t>
      </w:r>
      <w:r>
        <w:rPr>
          <w:lang w:bidi="ar-SA"/>
        </w:rPr>
        <w:br/>
        <w:t xml:space="preserve">Vertex 0 (h) : 1  </w:t>
      </w:r>
      <w:r>
        <w:rPr>
          <w:lang w:bidi="ar-SA"/>
        </w:rPr>
        <w:br/>
        <w:t xml:space="preserve">Vertex 1 (a) : 2  0  </w:t>
      </w:r>
      <w:r>
        <w:rPr>
          <w:lang w:bidi="ar-SA"/>
        </w:rPr>
        <w:br/>
        <w:t xml:space="preserve">Vertex 2 (i) : 3  1  </w:t>
      </w:r>
      <w:r>
        <w:rPr>
          <w:lang w:bidi="ar-SA"/>
        </w:rPr>
        <w:br/>
        <w:t xml:space="preserve">Vertex 3 (r) : 2  </w:t>
      </w:r>
      <w:r>
        <w:rPr>
          <w:lang w:bidi="ar-SA"/>
        </w:rPr>
        <w:br/>
      </w:r>
      <w:r>
        <w:rPr>
          <w:lang w:bidi="ar-SA"/>
        </w:rPr>
        <w:br/>
        <w:t xml:space="preserve">Vertex 0 (h) : 1  </w:t>
      </w:r>
      <w:r>
        <w:rPr>
          <w:lang w:bidi="ar-SA"/>
        </w:rPr>
        <w:br/>
        <w:t xml:space="preserve">Vertex 1 (a) : 2  0  </w:t>
      </w:r>
      <w:r>
        <w:rPr>
          <w:lang w:bidi="ar-SA"/>
        </w:rPr>
        <w:br/>
        <w:t xml:space="preserve">Vertex 2 (i) : 3  1  </w:t>
      </w:r>
      <w:r>
        <w:rPr>
          <w:lang w:bidi="ar-SA"/>
        </w:rPr>
        <w:br/>
        <w:t xml:space="preserve">Vertex 3 (r) : 2  </w:t>
      </w:r>
      <w:r w:rsidR="008F2CC3">
        <w:rPr>
          <w:lang w:bidi="ar-SA"/>
        </w:rPr>
        <w:br/>
      </w:r>
    </w:p>
    <w:p w:rsidR="008F2CC3" w:rsidRPr="008F2CC3" w:rsidRDefault="008F2CC3" w:rsidP="008F2CC3">
      <w:pPr>
        <w:rPr>
          <w:lang w:bidi="ar-SA"/>
        </w:rPr>
      </w:pPr>
    </w:p>
    <w:p w:rsidR="0010556C" w:rsidRDefault="008F2CC3" w:rsidP="0010556C">
      <w:pPr>
        <w:pStyle w:val="Output"/>
        <w:rPr>
          <w:lang w:bidi="ar-SA"/>
        </w:rPr>
      </w:pPr>
      <w:r>
        <w:rPr>
          <w:lang w:bidi="ar-SA"/>
        </w:rPr>
        <w:lastRenderedPageBreak/>
        <w:br/>
      </w:r>
      <w:r w:rsidR="0010556C">
        <w:rPr>
          <w:lang w:bidi="ar-SA"/>
        </w:rPr>
        <w:t>*** TEST 4 ***</w:t>
      </w:r>
      <w:r w:rsidR="0010556C">
        <w:rPr>
          <w:lang w:bidi="ar-SA"/>
        </w:rPr>
        <w:br/>
        <w:t xml:space="preserve">Vertex 0 (This) : 1  </w:t>
      </w:r>
      <w:r w:rsidR="0010556C">
        <w:rPr>
          <w:lang w:bidi="ar-SA"/>
        </w:rPr>
        <w:br/>
        <w:t xml:space="preserve">Vertex 1 (is) : </w:t>
      </w:r>
      <w:r w:rsidR="00F12CAF">
        <w:rPr>
          <w:lang w:bidi="ar-SA"/>
        </w:rPr>
        <w:t>0</w:t>
      </w:r>
      <w:r w:rsidR="0010556C">
        <w:rPr>
          <w:lang w:bidi="ar-SA"/>
        </w:rPr>
        <w:t xml:space="preserve">  </w:t>
      </w:r>
      <w:r w:rsidR="00F12CAF">
        <w:rPr>
          <w:lang w:bidi="ar-SA"/>
        </w:rPr>
        <w:t>2</w:t>
      </w:r>
      <w:r w:rsidR="0010556C">
        <w:rPr>
          <w:lang w:bidi="ar-SA"/>
        </w:rPr>
        <w:t xml:space="preserve">  </w:t>
      </w:r>
      <w:r w:rsidR="0010556C">
        <w:rPr>
          <w:lang w:bidi="ar-SA"/>
        </w:rPr>
        <w:br/>
        <w:t xml:space="preserve">Vertex 2 (only) : 3  1  </w:t>
      </w:r>
      <w:r w:rsidR="0010556C">
        <w:rPr>
          <w:lang w:bidi="ar-SA"/>
        </w:rPr>
        <w:br/>
        <w:t xml:space="preserve">Vertex 3 (a) : 4  2  </w:t>
      </w:r>
      <w:r w:rsidR="0010556C">
        <w:rPr>
          <w:lang w:bidi="ar-SA"/>
        </w:rPr>
        <w:br/>
        <w:t xml:space="preserve">Vertex 4 (test) : 3  </w:t>
      </w:r>
      <w:r w:rsidR="0010556C">
        <w:rPr>
          <w:lang w:bidi="ar-SA"/>
        </w:rPr>
        <w:br/>
        <w:t>is : 0</w:t>
      </w:r>
      <w:r w:rsidR="0010556C">
        <w:rPr>
          <w:lang w:bidi="ar-SA"/>
        </w:rPr>
        <w:br/>
      </w:r>
      <w:r w:rsidR="00BC0417">
        <w:rPr>
          <w:lang w:bidi="ar-SA"/>
        </w:rPr>
        <w:t>This : 1</w:t>
      </w:r>
      <w:r w:rsidR="00BC0417">
        <w:rPr>
          <w:lang w:bidi="ar-SA"/>
        </w:rPr>
        <w:br/>
        <w:t>only</w:t>
      </w:r>
      <w:r w:rsidR="0010556C">
        <w:rPr>
          <w:lang w:bidi="ar-SA"/>
        </w:rPr>
        <w:t xml:space="preserve"> : 1</w:t>
      </w:r>
      <w:r w:rsidR="0010556C">
        <w:rPr>
          <w:lang w:bidi="ar-SA"/>
        </w:rPr>
        <w:br/>
        <w:t>a : 2</w:t>
      </w:r>
      <w:r w:rsidR="0010556C">
        <w:rPr>
          <w:lang w:bidi="ar-SA"/>
        </w:rPr>
        <w:br/>
        <w:t>test : 3</w:t>
      </w:r>
      <w:r w:rsidR="0010556C">
        <w:rPr>
          <w:lang w:bidi="ar-SA"/>
        </w:rPr>
        <w:br/>
      </w:r>
    </w:p>
    <w:p w:rsidR="00677867" w:rsidRPr="00677867" w:rsidRDefault="00677867" w:rsidP="00677867"/>
    <w:p w:rsidR="00677867" w:rsidRPr="002367AB" w:rsidRDefault="00677867" w:rsidP="002367AB"/>
    <w:p w:rsidR="00677867" w:rsidRDefault="00677867">
      <w:pPr>
        <w:rPr>
          <w:rFonts w:asciiTheme="majorHAnsi" w:eastAsiaTheme="majorEastAsia" w:hAnsiTheme="majorHAnsi" w:cstheme="majorBidi"/>
          <w:b/>
          <w:bCs/>
          <w:color w:val="808000" w:themeColor="background2" w:themeShade="80"/>
          <w:sz w:val="40"/>
          <w:szCs w:val="28"/>
        </w:rPr>
      </w:pPr>
      <w:bookmarkStart w:id="12" w:name="_Toc273646741"/>
      <w:r>
        <w:br w:type="page"/>
      </w:r>
    </w:p>
    <w:p w:rsidR="00336394" w:rsidRPr="009E187D" w:rsidRDefault="00336394" w:rsidP="00336394">
      <w:pPr>
        <w:pStyle w:val="Heading1"/>
      </w:pPr>
      <w:bookmarkStart w:id="13" w:name="_Toc358030296"/>
      <w:bookmarkStart w:id="14" w:name="_Toc358034640"/>
      <w:bookmarkEnd w:id="12"/>
      <w:r>
        <w:lastRenderedPageBreak/>
        <w:t>Submission</w:t>
      </w:r>
      <w:bookmarkEnd w:id="13"/>
      <w:bookmarkEnd w:id="14"/>
    </w:p>
    <w:p w:rsidR="00336394" w:rsidRDefault="00336394" w:rsidP="00336394">
      <w:pPr>
        <w:pStyle w:val="NoSpacing"/>
      </w:pPr>
    </w:p>
    <w:p w:rsidR="00336394" w:rsidRPr="004E538D" w:rsidRDefault="00336394" w:rsidP="00336394">
      <w:r>
        <w:t>To submit the</w:t>
      </w:r>
      <w:r w:rsidRPr="004E538D">
        <w:t xml:space="preserve"> lab assignment:</w:t>
      </w:r>
    </w:p>
    <w:p w:rsidR="00336394" w:rsidRDefault="00336394" w:rsidP="00336394">
      <w:pPr>
        <w:pStyle w:val="ListParagraph"/>
        <w:numPr>
          <w:ilvl w:val="0"/>
          <w:numId w:val="1"/>
        </w:numPr>
      </w:pPr>
      <w:r>
        <w:t xml:space="preserve">Clean, build, and run DTSLab7.cpp with your Graph.h, SLList.h, and DynArray.h </w:t>
      </w:r>
      <w:r w:rsidR="005A7BDB">
        <w:t xml:space="preserve">files </w:t>
      </w:r>
      <w:r>
        <w:t xml:space="preserve">in Visual Studio </w:t>
      </w:r>
      <w:r w:rsidR="003135AD">
        <w:t>(</w:t>
      </w:r>
      <w:r>
        <w:t>debug mode</w:t>
      </w:r>
      <w:r w:rsidR="003135AD">
        <w:t>)</w:t>
      </w:r>
      <w:r>
        <w:t>.</w:t>
      </w:r>
    </w:p>
    <w:p w:rsidR="00336394" w:rsidRDefault="00336394" w:rsidP="00336394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336394" w:rsidRDefault="00336394" w:rsidP="00336394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336394" w:rsidRDefault="00336394" w:rsidP="005F70FA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C77558" w:rsidRPr="00D8224A" w:rsidRDefault="005F70FA" w:rsidP="001A4EB3">
      <w:pPr>
        <w:pStyle w:val="ListParagraph"/>
        <w:numPr>
          <w:ilvl w:val="0"/>
          <w:numId w:val="1"/>
        </w:numPr>
      </w:pPr>
      <w:r>
        <w:t>Submit the 'Graph.h', 'SLList.h', and 'DynArray.h' file via FSO. (you may zip these into a single file if you like</w:t>
      </w:r>
    </w:p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976" w:rsidRDefault="00860976" w:rsidP="00BA4E25">
      <w:pPr>
        <w:spacing w:after="0" w:line="240" w:lineRule="auto"/>
      </w:pPr>
      <w:r>
        <w:separator/>
      </w:r>
    </w:p>
  </w:endnote>
  <w:endnote w:type="continuationSeparator" w:id="1">
    <w:p w:rsidR="00860976" w:rsidRDefault="00860976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677867" w:rsidRDefault="00D42ADF" w:rsidP="00D8224A">
    <w:pPr>
      <w:pStyle w:val="Footer"/>
      <w:rPr>
        <w:color w:val="808000" w:themeColor="background2" w:themeShade="80"/>
      </w:rPr>
    </w:pPr>
    <w:r w:rsidRPr="00677867">
      <w:rPr>
        <w:b/>
        <w:color w:val="808000" w:themeColor="background2" w:themeShade="80"/>
        <w:spacing w:val="60"/>
      </w:rPr>
      <w:t>DTS</w:t>
    </w:r>
    <w:r w:rsidRPr="00677867">
      <w:rPr>
        <w:color w:val="808000" w:themeColor="background2" w:themeShade="80"/>
        <w:spacing w:val="60"/>
      </w:rPr>
      <w:t xml:space="preserve"> </w:t>
    </w:r>
    <w:r w:rsidR="002367AB" w:rsidRPr="00677867">
      <w:rPr>
        <w:color w:val="808000" w:themeColor="background2" w:themeShade="80"/>
        <w:spacing w:val="60"/>
      </w:rPr>
      <w:t xml:space="preserve">Lab </w:t>
    </w:r>
    <w:r w:rsidR="007D17A3" w:rsidRPr="00677867">
      <w:rPr>
        <w:color w:val="808000" w:themeColor="background2" w:themeShade="80"/>
        <w:spacing w:val="60"/>
      </w:rPr>
      <w:t>7</w:t>
    </w:r>
    <w:r w:rsidR="00D8224A" w:rsidRPr="00677867">
      <w:rPr>
        <w:color w:val="808000" w:themeColor="background2" w:themeShade="80"/>
        <w:spacing w:val="60"/>
      </w:rPr>
      <w:tab/>
    </w:r>
    <w:r w:rsidR="00D8224A" w:rsidRPr="00677867">
      <w:rPr>
        <w:color w:val="808000" w:themeColor="background2" w:themeShade="80"/>
        <w:spacing w:val="60"/>
      </w:rPr>
      <w:tab/>
      <w:t>Page</w:t>
    </w:r>
    <w:r w:rsidR="00D8224A" w:rsidRPr="00677867">
      <w:rPr>
        <w:b/>
        <w:color w:val="808000" w:themeColor="background2" w:themeShade="80"/>
      </w:rPr>
      <w:t xml:space="preserve"> </w:t>
    </w:r>
    <w:r w:rsidR="008909D9" w:rsidRPr="00677867">
      <w:rPr>
        <w:b/>
        <w:color w:val="808000" w:themeColor="background2" w:themeShade="80"/>
      </w:rPr>
      <w:fldChar w:fldCharType="begin"/>
    </w:r>
    <w:r w:rsidR="00BB673A" w:rsidRPr="00677867">
      <w:rPr>
        <w:b/>
        <w:color w:val="808000" w:themeColor="background2" w:themeShade="80"/>
      </w:rPr>
      <w:instrText xml:space="preserve"> PAGE   \* MERGEFORMAT </w:instrText>
    </w:r>
    <w:r w:rsidR="008909D9" w:rsidRPr="00677867">
      <w:rPr>
        <w:b/>
        <w:color w:val="808000" w:themeColor="background2" w:themeShade="80"/>
      </w:rPr>
      <w:fldChar w:fldCharType="separate"/>
    </w:r>
    <w:r w:rsidR="00DB3C9F">
      <w:rPr>
        <w:b/>
        <w:noProof/>
        <w:color w:val="808000" w:themeColor="background2" w:themeShade="80"/>
      </w:rPr>
      <w:t>3</w:t>
    </w:r>
    <w:r w:rsidR="008909D9" w:rsidRPr="00677867">
      <w:rPr>
        <w:b/>
        <w:color w:val="808000" w:themeColor="background2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976" w:rsidRDefault="00860976" w:rsidP="00BA4E25">
      <w:pPr>
        <w:spacing w:after="0" w:line="240" w:lineRule="auto"/>
      </w:pPr>
      <w:r>
        <w:separator/>
      </w:r>
    </w:p>
  </w:footnote>
  <w:footnote w:type="continuationSeparator" w:id="1">
    <w:p w:rsidR="00860976" w:rsidRDefault="00860976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1E38"/>
    <w:rsid w:val="000069D9"/>
    <w:rsid w:val="0000725B"/>
    <w:rsid w:val="00083DB3"/>
    <w:rsid w:val="000D463B"/>
    <w:rsid w:val="0010556C"/>
    <w:rsid w:val="00110F8B"/>
    <w:rsid w:val="00141124"/>
    <w:rsid w:val="001727FF"/>
    <w:rsid w:val="00175DDE"/>
    <w:rsid w:val="00181E38"/>
    <w:rsid w:val="001A4EB3"/>
    <w:rsid w:val="00213B23"/>
    <w:rsid w:val="002367AB"/>
    <w:rsid w:val="002B5AA7"/>
    <w:rsid w:val="002D4FF7"/>
    <w:rsid w:val="002F0852"/>
    <w:rsid w:val="003135AD"/>
    <w:rsid w:val="00325499"/>
    <w:rsid w:val="00336394"/>
    <w:rsid w:val="003366D3"/>
    <w:rsid w:val="00364718"/>
    <w:rsid w:val="003A40EF"/>
    <w:rsid w:val="003D395E"/>
    <w:rsid w:val="00441402"/>
    <w:rsid w:val="00490E31"/>
    <w:rsid w:val="004B2E6E"/>
    <w:rsid w:val="004D07C0"/>
    <w:rsid w:val="004E0058"/>
    <w:rsid w:val="00530B12"/>
    <w:rsid w:val="005934B4"/>
    <w:rsid w:val="005A7BDB"/>
    <w:rsid w:val="005B7237"/>
    <w:rsid w:val="005F70FA"/>
    <w:rsid w:val="006741C1"/>
    <w:rsid w:val="00677867"/>
    <w:rsid w:val="006A06FE"/>
    <w:rsid w:val="006A0FC7"/>
    <w:rsid w:val="00761694"/>
    <w:rsid w:val="0079272A"/>
    <w:rsid w:val="007D17A3"/>
    <w:rsid w:val="00852D1A"/>
    <w:rsid w:val="00855DE8"/>
    <w:rsid w:val="00860976"/>
    <w:rsid w:val="008909D9"/>
    <w:rsid w:val="008F2CC3"/>
    <w:rsid w:val="0092416B"/>
    <w:rsid w:val="009372A6"/>
    <w:rsid w:val="0095358D"/>
    <w:rsid w:val="00980FE9"/>
    <w:rsid w:val="009A2976"/>
    <w:rsid w:val="009A7958"/>
    <w:rsid w:val="009E187D"/>
    <w:rsid w:val="00A64CEB"/>
    <w:rsid w:val="00A90A9F"/>
    <w:rsid w:val="00AD2838"/>
    <w:rsid w:val="00AE045D"/>
    <w:rsid w:val="00B34ED0"/>
    <w:rsid w:val="00B4494F"/>
    <w:rsid w:val="00B92B49"/>
    <w:rsid w:val="00B95BB3"/>
    <w:rsid w:val="00BA4E25"/>
    <w:rsid w:val="00BB673A"/>
    <w:rsid w:val="00BC0417"/>
    <w:rsid w:val="00BD0382"/>
    <w:rsid w:val="00C61141"/>
    <w:rsid w:val="00C64BAA"/>
    <w:rsid w:val="00C77558"/>
    <w:rsid w:val="00CF31E4"/>
    <w:rsid w:val="00D03409"/>
    <w:rsid w:val="00D42ADF"/>
    <w:rsid w:val="00D8224A"/>
    <w:rsid w:val="00DB3C9F"/>
    <w:rsid w:val="00DC06BD"/>
    <w:rsid w:val="00DD3A62"/>
    <w:rsid w:val="00DE4EB4"/>
    <w:rsid w:val="00E622BF"/>
    <w:rsid w:val="00E8158A"/>
    <w:rsid w:val="00EA22A4"/>
    <w:rsid w:val="00F12CAF"/>
    <w:rsid w:val="00F14F23"/>
    <w:rsid w:val="00F15FA5"/>
    <w:rsid w:val="00F20E0A"/>
    <w:rsid w:val="00F77953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213B23"/>
    <w:pPr>
      <w:keepNext/>
      <w:keepLines/>
      <w:pBdr>
        <w:top w:val="single" w:sz="8" w:space="1" w:color="808000" w:themeColor="background2" w:themeShade="80"/>
        <w:left w:val="single" w:sz="8" w:space="4" w:color="808000" w:themeColor="background2" w:themeShade="80"/>
        <w:bottom w:val="single" w:sz="8" w:space="1" w:color="808000" w:themeColor="background2" w:themeShade="80"/>
        <w:right w:val="single" w:sz="8" w:space="4" w:color="808000" w:themeColor="background2" w:themeShade="80"/>
      </w:pBdr>
      <w:shd w:val="clear" w:color="auto" w:fill="FFFF99" w:themeFill="background2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808000" w:themeColor="background2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FFCC99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4000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5F00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FF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7F7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7F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FFF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23"/>
    <w:pPr>
      <w:pBdr>
        <w:bottom w:val="single" w:sz="12" w:space="4" w:color="808000" w:themeColor="background2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808000" w:themeColor="background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B23"/>
    <w:rPr>
      <w:rFonts w:asciiTheme="majorHAnsi" w:eastAsiaTheme="majorEastAsia" w:hAnsiTheme="majorHAnsi" w:cstheme="majorBidi"/>
      <w:b/>
      <w:color w:val="808000" w:themeColor="background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3B23"/>
    <w:rPr>
      <w:rFonts w:asciiTheme="majorHAnsi" w:eastAsiaTheme="majorEastAsia" w:hAnsiTheme="majorHAnsi" w:cstheme="majorBidi"/>
      <w:b/>
      <w:bCs/>
      <w:color w:val="808000" w:themeColor="background2" w:themeShade="80"/>
      <w:sz w:val="40"/>
      <w:szCs w:val="28"/>
      <w:shd w:val="clear" w:color="auto" w:fill="FFFF99" w:themeFill="background2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804000" w:themeColor="accent3" w:themeShade="80"/>
      <w:sz w:val="26"/>
      <w:szCs w:val="26"/>
      <w:shd w:val="clear" w:color="auto" w:fill="FFCC99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BF5F00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00FFF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007F7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007F7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FF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00FFF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FF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00FFFF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23"/>
    <w:pPr>
      <w:numPr>
        <w:ilvl w:val="1"/>
      </w:numPr>
    </w:pPr>
    <w:rPr>
      <w:rFonts w:asciiTheme="majorHAnsi" w:eastAsiaTheme="majorEastAsia" w:hAnsiTheme="majorHAnsi" w:cstheme="majorBidi"/>
      <w:i/>
      <w:iCs/>
      <w:color w:val="BFBF00" w:themeColor="background2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3B23"/>
    <w:rPr>
      <w:rFonts w:asciiTheme="majorHAnsi" w:eastAsiaTheme="majorEastAsia" w:hAnsiTheme="majorHAnsi" w:cstheme="majorBidi"/>
      <w:i/>
      <w:iCs/>
      <w:color w:val="BFBF00" w:themeColor="background2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FF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FF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804000" w:themeColor="accent3" w:themeShade="80"/>
        <w:bottom w:val="single" w:sz="4" w:space="4" w:color="804000" w:themeColor="accent3" w:themeShade="80"/>
      </w:pBdr>
      <w:spacing w:before="200" w:after="280"/>
      <w:ind w:left="936" w:right="936"/>
    </w:pPr>
    <w:rPr>
      <w:b/>
      <w:bCs/>
      <w:i/>
      <w:iCs/>
      <w:color w:val="BF5F00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BF5F00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FF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00FFFF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FF00F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FF00F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213B23"/>
    <w:pPr>
      <w:pBdr>
        <w:top w:val="single" w:sz="12" w:space="1" w:color="808000" w:themeColor="background2" w:themeShade="80"/>
        <w:left w:val="single" w:sz="12" w:space="4" w:color="808000" w:themeColor="background2" w:themeShade="80"/>
        <w:bottom w:val="single" w:sz="12" w:space="1" w:color="808000" w:themeColor="background2" w:themeShade="80"/>
        <w:right w:val="single" w:sz="12" w:space="4" w:color="808000" w:themeColor="background2" w:themeShade="80"/>
      </w:pBdr>
      <w:shd w:val="clear" w:color="auto" w:fill="FFFFCC" w:themeFill="background2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677867"/>
    <w:pPr>
      <w:shd w:val="clear" w:color="auto" w:fill="000000"/>
      <w:spacing w:line="240" w:lineRule="auto"/>
    </w:pPr>
    <w:rPr>
      <w:rFonts w:ascii="Lucida Console" w:hAnsi="Lucida Console"/>
      <w:color w:val="F8F8F8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FF0000" w:themeColor="text1"/>
        <w:left w:val="single" w:sz="4" w:space="0" w:color="FF0000" w:themeColor="text1"/>
        <w:bottom w:val="single" w:sz="4" w:space="0" w:color="FF0000" w:themeColor="text1"/>
        <w:right w:val="single" w:sz="4" w:space="0" w:color="FF0000" w:themeColor="text1"/>
        <w:insideH w:val="single" w:sz="4" w:space="0" w:color="FF0000" w:themeColor="text1"/>
        <w:insideV w:val="single" w:sz="4" w:space="0" w:color="FF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0000"/>
      </a:dk1>
      <a:lt1>
        <a:srgbClr val="00FF00"/>
      </a:lt1>
      <a:dk2>
        <a:srgbClr val="0000FF"/>
      </a:dk2>
      <a:lt2>
        <a:srgbClr val="FFFF00"/>
      </a:lt2>
      <a:accent1>
        <a:srgbClr val="00FFFF"/>
      </a:accent1>
      <a:accent2>
        <a:srgbClr val="FF00FF"/>
      </a:accent2>
      <a:accent3>
        <a:srgbClr val="FF8000"/>
      </a:accent3>
      <a:accent4>
        <a:srgbClr val="00FF80"/>
      </a:accent4>
      <a:accent5>
        <a:srgbClr val="8000FF"/>
      </a:accent5>
      <a:accent6>
        <a:srgbClr val="0080FF"/>
      </a:accent6>
      <a:hlink>
        <a:srgbClr val="0000FF"/>
      </a:hlink>
      <a:folHlink>
        <a:srgbClr val="80F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9E83B-313D-4B6D-B11B-9F5CCBF5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74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7</vt:lpstr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7</dc:title>
  <dc:subject>graph</dc:subject>
  <dc:creator>Rodney Stoeffler</dc:creator>
  <dc:description>Property of Full Sail University,_x000d_
Data Structures (GDD250)</dc:description>
  <cp:lastModifiedBy>deleteme</cp:lastModifiedBy>
  <cp:revision>24</cp:revision>
  <dcterms:created xsi:type="dcterms:W3CDTF">2010-10-08T01:00:00Z</dcterms:created>
  <dcterms:modified xsi:type="dcterms:W3CDTF">2020-01-03T14:46:00Z</dcterms:modified>
  <cp:version>1</cp:version>
</cp:coreProperties>
</file>